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D891C" w14:textId="0DB1ED15" w:rsidR="004D36D7" w:rsidRPr="00FD4A68" w:rsidRDefault="00E35D91" w:rsidP="00931B0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BE18DC194C54AFA98BB815398317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31B0A">
            <w:t>Lab - Manage Virtual Memory</w:t>
          </w:r>
        </w:sdtContent>
      </w:sdt>
    </w:p>
    <w:p w14:paraId="71ADCBE9" w14:textId="1D885C4A" w:rsidR="00C205B4" w:rsidRDefault="00C205B4" w:rsidP="00931B0A">
      <w:pPr>
        <w:pStyle w:val="Heading1"/>
        <w:numPr>
          <w:ilvl w:val="0"/>
          <w:numId w:val="3"/>
        </w:numPr>
      </w:pPr>
      <w:r>
        <w:t>Christian Jay M. Putol</w:t>
      </w:r>
    </w:p>
    <w:p w14:paraId="2D0B53DB" w14:textId="1F705531" w:rsidR="00C205B4" w:rsidRPr="00C205B4" w:rsidRDefault="00C205B4" w:rsidP="00C205B4">
      <w:pPr>
        <w:pStyle w:val="BodyTextL25"/>
        <w:ind w:left="0"/>
      </w:pPr>
      <w:r>
        <w:t>05/18/2023</w:t>
      </w:r>
    </w:p>
    <w:p w14:paraId="2C083E2E" w14:textId="007A893E" w:rsidR="00931B0A" w:rsidRPr="00E46C94" w:rsidRDefault="00931B0A" w:rsidP="00931B0A">
      <w:pPr>
        <w:pStyle w:val="Heading1"/>
        <w:numPr>
          <w:ilvl w:val="0"/>
          <w:numId w:val="3"/>
        </w:numPr>
      </w:pPr>
      <w:r w:rsidRPr="00E46C94">
        <w:t>Introduction</w:t>
      </w:r>
    </w:p>
    <w:p w14:paraId="534629E0" w14:textId="551212B9" w:rsidR="00931B0A" w:rsidRPr="005A33DA" w:rsidRDefault="00931B0A" w:rsidP="00931B0A">
      <w:pPr>
        <w:pStyle w:val="BodyTextL25"/>
      </w:pPr>
      <w:r w:rsidRPr="005A33DA">
        <w:t xml:space="preserve">In this lab, </w:t>
      </w:r>
      <w:r w:rsidRPr="006B539E">
        <w:t xml:space="preserve">you will customize </w:t>
      </w:r>
      <w:r>
        <w:t>v</w:t>
      </w:r>
      <w:r w:rsidRPr="006B539E">
        <w:t xml:space="preserve">irtual </w:t>
      </w:r>
      <w:r>
        <w:t>m</w:t>
      </w:r>
      <w:r w:rsidRPr="006B539E">
        <w:t>emory settings.</w:t>
      </w:r>
    </w:p>
    <w:p w14:paraId="45C154EF" w14:textId="7309B867" w:rsidR="00931B0A" w:rsidRPr="005A33DA" w:rsidRDefault="00931B0A" w:rsidP="00931B0A">
      <w:pPr>
        <w:pStyle w:val="Heading1"/>
        <w:numPr>
          <w:ilvl w:val="0"/>
          <w:numId w:val="3"/>
        </w:numPr>
      </w:pPr>
      <w:r w:rsidRPr="005A33DA">
        <w:t>Recommended Equipment</w:t>
      </w:r>
    </w:p>
    <w:p w14:paraId="24E43782" w14:textId="77777777" w:rsidR="00931B0A" w:rsidRDefault="00931B0A" w:rsidP="00931B0A">
      <w:pPr>
        <w:pStyle w:val="Bulletlevel1"/>
        <w:spacing w:before="60" w:after="60" w:line="276" w:lineRule="auto"/>
      </w:pPr>
      <w:r w:rsidRPr="005A33DA">
        <w:t xml:space="preserve">A computer with Windows </w:t>
      </w:r>
      <w:r>
        <w:t>installed with two or more partitions</w:t>
      </w:r>
    </w:p>
    <w:p w14:paraId="6232322B" w14:textId="66F34BC0" w:rsidR="00931B0A" w:rsidRPr="00CA614B" w:rsidRDefault="00931B0A" w:rsidP="00931B0A">
      <w:pPr>
        <w:pStyle w:val="BodyTextL25"/>
      </w:pPr>
      <w:r w:rsidRPr="003736F0">
        <w:rPr>
          <w:b/>
        </w:rPr>
        <w:t>Note</w:t>
      </w:r>
      <w:r>
        <w:t>: At least 2GB of free space is recommended on the second partition.</w:t>
      </w:r>
    </w:p>
    <w:p w14:paraId="4661ECD9" w14:textId="051BFAB5" w:rsidR="00931B0A" w:rsidRDefault="00931B0A" w:rsidP="00931B0A">
      <w:pPr>
        <w:pStyle w:val="Heading1"/>
        <w:numPr>
          <w:ilvl w:val="0"/>
          <w:numId w:val="3"/>
        </w:numPr>
      </w:pPr>
      <w:bookmarkStart w:id="0" w:name="S3"/>
      <w:bookmarkEnd w:id="0"/>
      <w:r>
        <w:t>Instructions</w:t>
      </w:r>
    </w:p>
    <w:p w14:paraId="65A2FFB7" w14:textId="77777777" w:rsidR="006A07C6" w:rsidRDefault="006A07C6" w:rsidP="006A07C6">
      <w:pPr>
        <w:pStyle w:val="Bulletlevel1"/>
        <w:numPr>
          <w:ilvl w:val="0"/>
          <w:numId w:val="3"/>
        </w:numPr>
        <w:spacing w:before="60" w:after="60" w:line="276" w:lineRule="auto"/>
      </w:pPr>
      <w:r>
        <w:t>Save as this file to your account.</w:t>
      </w:r>
    </w:p>
    <w:p w14:paraId="39390AE3" w14:textId="77777777" w:rsidR="006A07C6" w:rsidRDefault="006A07C6" w:rsidP="006A07C6">
      <w:pPr>
        <w:pStyle w:val="Bulletlevel1"/>
        <w:numPr>
          <w:ilvl w:val="0"/>
          <w:numId w:val="0"/>
        </w:numPr>
        <w:spacing w:before="60" w:after="60" w:line="276" w:lineRule="auto"/>
      </w:pPr>
      <w:r>
        <w:t>Use your name for your virtual machine.</w:t>
      </w:r>
    </w:p>
    <w:p w14:paraId="5C638686" w14:textId="46E33B0E" w:rsidR="006A07C6" w:rsidRPr="009E1AF2" w:rsidRDefault="006A07C6" w:rsidP="006A07C6">
      <w:pPr>
        <w:pStyle w:val="Bulletlevel1"/>
        <w:numPr>
          <w:ilvl w:val="0"/>
          <w:numId w:val="3"/>
        </w:numPr>
        <w:spacing w:before="60" w:after="60" w:line="276" w:lineRule="auto"/>
      </w:pPr>
      <w:r>
        <w:t>Put your screenshots and answers after each step.</w:t>
      </w:r>
    </w:p>
    <w:p w14:paraId="6C85D756" w14:textId="77777777" w:rsidR="006A07C6" w:rsidRPr="006A07C6" w:rsidRDefault="006A07C6" w:rsidP="006A07C6">
      <w:pPr>
        <w:pStyle w:val="BodyTextL25"/>
      </w:pPr>
    </w:p>
    <w:p w14:paraId="35C81308" w14:textId="77777777" w:rsidR="00931B0A" w:rsidRPr="002B75C0" w:rsidRDefault="00931B0A" w:rsidP="00C865C2">
      <w:pPr>
        <w:pStyle w:val="Heading2"/>
      </w:pPr>
      <w:r>
        <w:t>Open System Properties</w:t>
      </w:r>
    </w:p>
    <w:p w14:paraId="578ED759" w14:textId="302C2FE4" w:rsidR="00931B0A" w:rsidRDefault="00931B0A" w:rsidP="00C865C2">
      <w:pPr>
        <w:pStyle w:val="SubStepAlpha"/>
      </w:pPr>
      <w:r>
        <w:t xml:space="preserve">Navigate to the </w:t>
      </w:r>
      <w:r>
        <w:rPr>
          <w:b/>
        </w:rPr>
        <w:t>Control Panel</w:t>
      </w:r>
      <w:r>
        <w:t xml:space="preserve">. In the Small icons view, click </w:t>
      </w:r>
      <w:r>
        <w:rPr>
          <w:b/>
        </w:rPr>
        <w:t>System</w:t>
      </w:r>
      <w:r w:rsidRPr="0091324B">
        <w:t>.</w:t>
      </w:r>
    </w:p>
    <w:p w14:paraId="1DE84913" w14:textId="2F281E1A" w:rsidR="00931B0A" w:rsidRDefault="00931B0A" w:rsidP="00C865C2">
      <w:pPr>
        <w:pStyle w:val="SubStepAlpha"/>
      </w:pPr>
      <w:r>
        <w:t xml:space="preserve">In the </w:t>
      </w:r>
      <w:r w:rsidRPr="00B62B42">
        <w:t>System</w:t>
      </w:r>
      <w:r>
        <w:t xml:space="preserve"> window, click </w:t>
      </w:r>
      <w:proofErr w:type="gramStart"/>
      <w:r w:rsidRPr="007652D4">
        <w:rPr>
          <w:b/>
          <w:bCs/>
        </w:rPr>
        <w:t>Advanced</w:t>
      </w:r>
      <w:proofErr w:type="gramEnd"/>
      <w:r w:rsidRPr="007652D4">
        <w:rPr>
          <w:b/>
          <w:bCs/>
        </w:rPr>
        <w:t xml:space="preserve"> system settings</w:t>
      </w:r>
      <w:r w:rsidRPr="000C27D5">
        <w:t>.</w:t>
      </w:r>
    </w:p>
    <w:p w14:paraId="73482C46" w14:textId="05EEC902" w:rsidR="00931B0A" w:rsidRDefault="00931B0A" w:rsidP="00C865C2">
      <w:pPr>
        <w:pStyle w:val="SubStepAlpha"/>
      </w:pPr>
      <w:r>
        <w:t xml:space="preserve">In the </w:t>
      </w:r>
      <w:r w:rsidRPr="00E851C1">
        <w:rPr>
          <w:b/>
        </w:rPr>
        <w:t>System Properties</w:t>
      </w:r>
      <w:r>
        <w:t xml:space="preserve"> </w:t>
      </w:r>
      <w:r w:rsidRPr="00C15A6D">
        <w:t>window</w:t>
      </w:r>
      <w:r>
        <w:t>, s</w:t>
      </w:r>
      <w:r w:rsidRPr="00C15A6D">
        <w:t xml:space="preserve">elect the </w:t>
      </w:r>
      <w:proofErr w:type="gramStart"/>
      <w:r w:rsidRPr="00144624">
        <w:rPr>
          <w:b/>
        </w:rPr>
        <w:t>Advanced</w:t>
      </w:r>
      <w:proofErr w:type="gramEnd"/>
      <w:r w:rsidRPr="00C15A6D">
        <w:t xml:space="preserve"> tab and click </w:t>
      </w:r>
      <w:r w:rsidRPr="00144624">
        <w:rPr>
          <w:b/>
        </w:rPr>
        <w:t>Settings</w:t>
      </w:r>
      <w:r w:rsidRPr="00C15A6D">
        <w:t xml:space="preserve"> </w:t>
      </w:r>
      <w:r>
        <w:t>under</w:t>
      </w:r>
      <w:r w:rsidRPr="00C15A6D">
        <w:t xml:space="preserve"> the </w:t>
      </w:r>
      <w:r>
        <w:t>Performance heading</w:t>
      </w:r>
      <w:r w:rsidRPr="00C15A6D">
        <w:t>.</w:t>
      </w:r>
    </w:p>
    <w:p w14:paraId="4D0FE698" w14:textId="34A20760" w:rsidR="00C205B4" w:rsidRDefault="00C205B4" w:rsidP="00C205B4">
      <w:pPr>
        <w:pStyle w:val="SubStepAlpha"/>
        <w:numPr>
          <w:ilvl w:val="0"/>
          <w:numId w:val="0"/>
        </w:numPr>
        <w:ind w:left="720"/>
      </w:pPr>
      <w:r w:rsidRPr="00C205B4">
        <w:drawing>
          <wp:anchor distT="0" distB="0" distL="114300" distR="114300" simplePos="0" relativeHeight="251658240" behindDoc="0" locked="0" layoutInCell="1" allowOverlap="1" wp14:anchorId="0DA8DA51" wp14:editId="191BEBEA">
            <wp:simplePos x="0" y="0"/>
            <wp:positionH relativeFrom="margin">
              <wp:align>center</wp:align>
            </wp:positionH>
            <wp:positionV relativeFrom="page">
              <wp:posOffset>6000750</wp:posOffset>
            </wp:positionV>
            <wp:extent cx="4429125" cy="286047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6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B38E3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4F726B21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7384A4D5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42B46309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1D481A3A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7222E142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3F28980A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135D833D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05807934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2CB682A7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70BF146F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6D7FE95F" w14:textId="77777777" w:rsidR="00C205B4" w:rsidRDefault="00C205B4" w:rsidP="00C205B4">
      <w:pPr>
        <w:pStyle w:val="SubStepAlpha"/>
        <w:numPr>
          <w:ilvl w:val="0"/>
          <w:numId w:val="0"/>
        </w:numPr>
        <w:ind w:left="720"/>
      </w:pPr>
    </w:p>
    <w:p w14:paraId="5F28D5E0" w14:textId="77777777" w:rsidR="00C205B4" w:rsidRPr="00C15A6D" w:rsidRDefault="00C205B4" w:rsidP="00C205B4">
      <w:pPr>
        <w:pStyle w:val="SubStepAlpha"/>
        <w:numPr>
          <w:ilvl w:val="0"/>
          <w:numId w:val="0"/>
        </w:numPr>
        <w:ind w:left="720"/>
      </w:pPr>
    </w:p>
    <w:p w14:paraId="32D7797C" w14:textId="77777777" w:rsidR="00931B0A" w:rsidRDefault="00931B0A" w:rsidP="00C865C2">
      <w:pPr>
        <w:pStyle w:val="SubStepAlpha"/>
      </w:pPr>
      <w:r>
        <w:t xml:space="preserve">In the </w:t>
      </w:r>
      <w:r w:rsidRPr="00E851C1">
        <w:rPr>
          <w:b/>
        </w:rPr>
        <w:t>Performance Options</w:t>
      </w:r>
      <w:r w:rsidRPr="00144624">
        <w:t xml:space="preserve"> window</w:t>
      </w:r>
      <w:r>
        <w:t>, c</w:t>
      </w:r>
      <w:r w:rsidRPr="00144624">
        <w:t xml:space="preserve">lick the </w:t>
      </w:r>
      <w:proofErr w:type="gramStart"/>
      <w:r w:rsidRPr="00144624">
        <w:rPr>
          <w:b/>
        </w:rPr>
        <w:t>Advanced</w:t>
      </w:r>
      <w:proofErr w:type="gramEnd"/>
      <w:r w:rsidRPr="00144624">
        <w:t xml:space="preserve"> tab.</w:t>
      </w:r>
    </w:p>
    <w:p w14:paraId="0F5C4DDC" w14:textId="77777777" w:rsidR="00931B0A" w:rsidRDefault="00931B0A" w:rsidP="00931B0A">
      <w:pPr>
        <w:pStyle w:val="Heading4"/>
      </w:pPr>
      <w:r>
        <w:t>Question:</w:t>
      </w:r>
    </w:p>
    <w:p w14:paraId="544316DC" w14:textId="2685B551" w:rsidR="00C205B4" w:rsidRPr="00C205B4" w:rsidRDefault="00C205B4" w:rsidP="00C205B4">
      <w:pPr>
        <w:pStyle w:val="BodyTextL25"/>
      </w:pPr>
      <w:r w:rsidRPr="00C205B4">
        <w:drawing>
          <wp:inline distT="0" distB="0" distL="0" distR="0" wp14:anchorId="7289A7DC" wp14:editId="512594AB">
            <wp:extent cx="2667000" cy="93108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249" cy="9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B328" w14:textId="77777777" w:rsidR="00931B0A" w:rsidRDefault="00931B0A" w:rsidP="007652D4">
      <w:pPr>
        <w:pStyle w:val="BodyTextL50"/>
        <w:spacing w:before="0"/>
      </w:pPr>
      <w:r w:rsidRPr="00144624">
        <w:t xml:space="preserve">What is the current size </w:t>
      </w:r>
      <w:r w:rsidRPr="00EA4C62">
        <w:t>of</w:t>
      </w:r>
      <w:r w:rsidRPr="00144624">
        <w:t xml:space="preserve"> the </w:t>
      </w:r>
      <w:r>
        <w:t>v</w:t>
      </w:r>
      <w:r w:rsidRPr="00144624">
        <w:t xml:space="preserve">irtual </w:t>
      </w:r>
      <w:r>
        <w:t>m</w:t>
      </w:r>
      <w:r w:rsidRPr="00144624">
        <w:t>emory (paging file)?</w:t>
      </w:r>
    </w:p>
    <w:p w14:paraId="6B9CF53F" w14:textId="17A00151" w:rsidR="00931B0A" w:rsidRPr="00C205B4" w:rsidRDefault="00C205B4" w:rsidP="00C205B4">
      <w:pPr>
        <w:pStyle w:val="AnswerLineL50"/>
        <w:numPr>
          <w:ilvl w:val="0"/>
          <w:numId w:val="17"/>
        </w:numPr>
        <w:rPr>
          <w:b w:val="0"/>
          <w:color w:val="auto"/>
        </w:rPr>
      </w:pPr>
      <w:r>
        <w:rPr>
          <w:b w:val="0"/>
          <w:color w:val="auto"/>
        </w:rPr>
        <w:t>It has 5,120MB.</w:t>
      </w:r>
    </w:p>
    <w:p w14:paraId="701AD9AF" w14:textId="77777777" w:rsidR="00931B0A" w:rsidRDefault="00931B0A" w:rsidP="00C865C2">
      <w:pPr>
        <w:pStyle w:val="Heading2"/>
      </w:pPr>
      <w:r>
        <w:t>Make virtual memory changes.</w:t>
      </w:r>
    </w:p>
    <w:p w14:paraId="511E0B7B" w14:textId="77777777" w:rsidR="00931B0A" w:rsidRPr="00144624" w:rsidRDefault="00931B0A" w:rsidP="00C865C2">
      <w:pPr>
        <w:pStyle w:val="SubStepAlpha"/>
      </w:pPr>
      <w:r w:rsidRPr="00144624">
        <w:t xml:space="preserve">Click </w:t>
      </w:r>
      <w:r w:rsidRPr="00322413">
        <w:rPr>
          <w:b/>
        </w:rPr>
        <w:t>Change</w:t>
      </w:r>
      <w:r>
        <w:t xml:space="preserve"> in the V</w:t>
      </w:r>
      <w:r w:rsidRPr="00144624">
        <w:t>irtual memory area</w:t>
      </w:r>
      <w:r>
        <w:t xml:space="preserve"> to open the </w:t>
      </w:r>
      <w:r w:rsidRPr="00322413">
        <w:rPr>
          <w:b/>
        </w:rPr>
        <w:t>Virtual Memory</w:t>
      </w:r>
      <w:r>
        <w:t xml:space="preserve"> window.</w:t>
      </w:r>
    </w:p>
    <w:p w14:paraId="08AB3FBC" w14:textId="77777777" w:rsidR="00931B0A" w:rsidRPr="00144624" w:rsidRDefault="00931B0A" w:rsidP="00B31D9A">
      <w:pPr>
        <w:pStyle w:val="SubStepAlpha"/>
        <w:keepNext/>
      </w:pPr>
      <w:r w:rsidRPr="00144624">
        <w:t xml:space="preserve">Remove the check mark from </w:t>
      </w:r>
      <w:proofErr w:type="gramStart"/>
      <w:r w:rsidRPr="00A24093">
        <w:t>Automatically</w:t>
      </w:r>
      <w:proofErr w:type="gramEnd"/>
      <w:r w:rsidRPr="00A24093">
        <w:t xml:space="preserve"> manage paging file size for all drives</w:t>
      </w:r>
      <w:r w:rsidRPr="00144624">
        <w:t>.</w:t>
      </w:r>
    </w:p>
    <w:p w14:paraId="2CB8BECE" w14:textId="77777777" w:rsidR="00931B0A" w:rsidRPr="00144624" w:rsidRDefault="00931B0A" w:rsidP="00931B0A">
      <w:pPr>
        <w:pStyle w:val="Visual"/>
      </w:pPr>
      <w:r w:rsidRPr="00322413">
        <w:rPr>
          <w:noProof/>
          <w:lang w:val="en-PH" w:eastAsia="en-PH"/>
        </w:rPr>
        <w:drawing>
          <wp:inline distT="0" distB="0" distL="0" distR="0" wp14:anchorId="6339E474" wp14:editId="4514DEAD">
            <wp:extent cx="3483413" cy="1724025"/>
            <wp:effectExtent l="19050" t="19050" r="22225" b="9525"/>
            <wp:docPr id="4" name="Picture 4" descr="This image displays the location of the check box and the current paging file size for each dr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836" cy="1731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7C9E75" w14:textId="77777777" w:rsidR="00931B0A" w:rsidRPr="00144624" w:rsidRDefault="00931B0A" w:rsidP="00931B0A">
      <w:pPr>
        <w:pStyle w:val="Heading4"/>
      </w:pPr>
      <w:r>
        <w:t>Question:</w:t>
      </w:r>
    </w:p>
    <w:p w14:paraId="35D7BC21" w14:textId="77777777" w:rsidR="00931B0A" w:rsidRDefault="00931B0A" w:rsidP="007D663F">
      <w:pPr>
        <w:pStyle w:val="BodyTextL50"/>
        <w:spacing w:before="0"/>
      </w:pPr>
      <w:r w:rsidRPr="00144624">
        <w:t xml:space="preserve">What Drive [Volume Label] </w:t>
      </w:r>
      <w:r w:rsidRPr="00A8383D">
        <w:t>contains</w:t>
      </w:r>
      <w:r w:rsidRPr="00144624">
        <w:t xml:space="preserve"> the paging file?</w:t>
      </w:r>
    </w:p>
    <w:p w14:paraId="330FE096" w14:textId="6491AC1C" w:rsidR="00C205B4" w:rsidRDefault="00C205B4" w:rsidP="00C205B4">
      <w:pPr>
        <w:pStyle w:val="BodyTextL50"/>
        <w:spacing w:before="0"/>
        <w:ind w:left="0"/>
      </w:pPr>
      <w:r>
        <w:tab/>
      </w:r>
      <w:r w:rsidRPr="00C205B4">
        <w:drawing>
          <wp:inline distT="0" distB="0" distL="0" distR="0" wp14:anchorId="4384A323" wp14:editId="4D0388F9">
            <wp:extent cx="2905125" cy="15430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993" cy="15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1EB9" w14:textId="21503952" w:rsidR="00931B0A" w:rsidRPr="00C205B4" w:rsidRDefault="00C205B4" w:rsidP="00C205B4">
      <w:pPr>
        <w:pStyle w:val="AnswerLineL50"/>
        <w:numPr>
          <w:ilvl w:val="0"/>
          <w:numId w:val="17"/>
        </w:numPr>
        <w:rPr>
          <w:color w:val="auto"/>
        </w:rPr>
      </w:pPr>
      <w:r>
        <w:rPr>
          <w:b w:val="0"/>
          <w:color w:val="auto"/>
        </w:rPr>
        <w:lastRenderedPageBreak/>
        <w:t>The drive C</w:t>
      </w:r>
      <w:proofErr w:type="gramStart"/>
      <w:r>
        <w:rPr>
          <w:b w:val="0"/>
          <w:color w:val="auto"/>
        </w:rPr>
        <w:t>:/</w:t>
      </w:r>
      <w:proofErr w:type="gramEnd"/>
    </w:p>
    <w:p w14:paraId="1ED9D445" w14:textId="77777777" w:rsidR="00931B0A" w:rsidRDefault="00931B0A" w:rsidP="00C865C2">
      <w:pPr>
        <w:pStyle w:val="SubStepAlpha"/>
      </w:pPr>
      <w:r w:rsidRPr="00144624">
        <w:t xml:space="preserve">Choose </w:t>
      </w:r>
      <w:proofErr w:type="gramStart"/>
      <w:r w:rsidRPr="00144624">
        <w:t xml:space="preserve">the </w:t>
      </w:r>
      <w:r w:rsidRPr="00673001">
        <w:rPr>
          <w:b/>
        </w:rPr>
        <w:t>I</w:t>
      </w:r>
      <w:proofErr w:type="gramEnd"/>
      <w:r w:rsidRPr="00673001">
        <w:rPr>
          <w:b/>
        </w:rPr>
        <w:t>:</w:t>
      </w:r>
      <w:r w:rsidRPr="00144624">
        <w:t xml:space="preserve"> drive.</w:t>
      </w:r>
      <w:r>
        <w:t xml:space="preserve"> Select</w:t>
      </w:r>
      <w:r w:rsidRPr="00144624">
        <w:t xml:space="preserve"> th</w:t>
      </w:r>
      <w:r w:rsidRPr="007E3038">
        <w:t xml:space="preserve">e </w:t>
      </w:r>
      <w:r w:rsidRPr="00673001">
        <w:rPr>
          <w:b/>
        </w:rPr>
        <w:t>Custom size:</w:t>
      </w:r>
      <w:r w:rsidRPr="007E3038">
        <w:t xml:space="preserve"> </w:t>
      </w:r>
      <w:r w:rsidRPr="00144624">
        <w:t>radio button.</w:t>
      </w:r>
      <w:r>
        <w:t xml:space="preserve"> </w:t>
      </w:r>
    </w:p>
    <w:p w14:paraId="25B12566" w14:textId="77777777" w:rsidR="00931B0A" w:rsidRDefault="00931B0A" w:rsidP="00931B0A">
      <w:pPr>
        <w:pStyle w:val="BodyTextL50"/>
      </w:pPr>
      <w:r w:rsidRPr="00D02C6D">
        <w:rPr>
          <w:b/>
        </w:rPr>
        <w:t>Note</w:t>
      </w:r>
      <w:r>
        <w:t xml:space="preserve">: Your drive letter and volume may be different than the example. Replace </w:t>
      </w:r>
      <w:proofErr w:type="gramStart"/>
      <w:r w:rsidRPr="005F506F">
        <w:rPr>
          <w:b/>
        </w:rPr>
        <w:t>I</w:t>
      </w:r>
      <w:proofErr w:type="gramEnd"/>
      <w:r w:rsidRPr="005F506F">
        <w:rPr>
          <w:b/>
        </w:rPr>
        <w:t>:</w:t>
      </w:r>
      <w:r>
        <w:t xml:space="preserve"> with the drive letter for your second partition on your PC.</w:t>
      </w:r>
    </w:p>
    <w:p w14:paraId="17F474BA" w14:textId="77777777" w:rsidR="00931B0A" w:rsidRDefault="00931B0A" w:rsidP="00931B0A">
      <w:pPr>
        <w:pStyle w:val="BodyTextL50"/>
      </w:pPr>
      <w:r>
        <w:t xml:space="preserve">If there is only one partition on the hard drive, use </w:t>
      </w:r>
      <w:r>
        <w:rPr>
          <w:b/>
        </w:rPr>
        <w:t>Disk Management</w:t>
      </w:r>
      <w:r>
        <w:t xml:space="preserve"> to create a second partition with at least 2GB before continuing with this lab.</w:t>
      </w:r>
    </w:p>
    <w:p w14:paraId="182EBFAA" w14:textId="77777777" w:rsidR="00931B0A" w:rsidRPr="00144624" w:rsidRDefault="00931B0A" w:rsidP="00931B0A">
      <w:pPr>
        <w:pStyle w:val="Heading4"/>
      </w:pPr>
      <w:r>
        <w:t>Question:</w:t>
      </w:r>
    </w:p>
    <w:p w14:paraId="547BAA28" w14:textId="77777777" w:rsidR="00931B0A" w:rsidRDefault="00931B0A" w:rsidP="007D663F">
      <w:pPr>
        <w:pStyle w:val="BodyTextL50"/>
        <w:spacing w:before="0"/>
      </w:pPr>
      <w:r>
        <w:t xml:space="preserve">What is the recommended paging file size for </w:t>
      </w:r>
      <w:r w:rsidRPr="00083464">
        <w:t>all</w:t>
      </w:r>
      <w:r>
        <w:t xml:space="preserve"> drives?</w:t>
      </w:r>
    </w:p>
    <w:p w14:paraId="038C0799" w14:textId="008A9F67" w:rsidR="00C205B4" w:rsidRPr="00C205B4" w:rsidRDefault="00C205B4" w:rsidP="00C205B4">
      <w:pPr>
        <w:pStyle w:val="BodyTextL50"/>
        <w:numPr>
          <w:ilvl w:val="0"/>
          <w:numId w:val="17"/>
        </w:numPr>
        <w:spacing w:before="0"/>
      </w:pPr>
      <w:r>
        <w:t>It is recommended to have 4991MB</w:t>
      </w:r>
    </w:p>
    <w:p w14:paraId="2BDE52EE" w14:textId="77777777" w:rsidR="00931B0A" w:rsidRPr="00144624" w:rsidRDefault="00931B0A" w:rsidP="00E02258">
      <w:pPr>
        <w:pStyle w:val="SubStepAlpha"/>
        <w:keepNext/>
      </w:pPr>
      <w:r>
        <w:t>Enter</w:t>
      </w:r>
      <w:r w:rsidRPr="00144624">
        <w:t xml:space="preserve"> a number smaller than the recommended file size in the </w:t>
      </w:r>
      <w:r w:rsidRPr="00343184">
        <w:rPr>
          <w:b/>
        </w:rPr>
        <w:t>Initial size (MB):</w:t>
      </w:r>
      <w:r w:rsidRPr="00144624">
        <w:t xml:space="preserve"> field.</w:t>
      </w:r>
      <w:r>
        <w:t xml:space="preserve"> Enter</w:t>
      </w:r>
      <w:r w:rsidRPr="00144624">
        <w:t xml:space="preserve"> a number that is larger than the Initial size but smaller than the recommended file size in the </w:t>
      </w:r>
      <w:r w:rsidRPr="00343184">
        <w:rPr>
          <w:b/>
        </w:rPr>
        <w:t>Maximum size (MB):</w:t>
      </w:r>
      <w:r w:rsidRPr="00144624">
        <w:t xml:space="preserve"> field.</w:t>
      </w:r>
      <w:r>
        <w:t xml:space="preserve"> </w:t>
      </w:r>
      <w:r w:rsidRPr="00144624">
        <w:t xml:space="preserve">Click </w:t>
      </w:r>
      <w:r w:rsidRPr="00343184">
        <w:rPr>
          <w:b/>
        </w:rPr>
        <w:t>Set</w:t>
      </w:r>
      <w:r w:rsidRPr="00144624">
        <w:t>.</w:t>
      </w:r>
    </w:p>
    <w:p w14:paraId="0B20495C" w14:textId="695CB288" w:rsidR="00931B0A" w:rsidRPr="00144624" w:rsidRDefault="00931B0A" w:rsidP="00931B0A">
      <w:pPr>
        <w:pStyle w:val="Visual"/>
      </w:pPr>
      <w:r w:rsidRPr="00663358">
        <w:rPr>
          <w:noProof/>
          <w:lang w:val="en-PH" w:eastAsia="en-PH"/>
        </w:rPr>
        <w:drawing>
          <wp:inline distT="0" distB="0" distL="0" distR="0" wp14:anchorId="38834AA2" wp14:editId="1FD30743">
            <wp:extent cx="3552825" cy="2407625"/>
            <wp:effectExtent l="19050" t="19050" r="9525" b="12065"/>
            <wp:docPr id="5" name="Picture 5" descr="This image displays the current and recommended paging file size and an example of the customzied paging file siz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0547" cy="24128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AAFA2D" w14:textId="21838F29" w:rsidR="00931B0A" w:rsidRDefault="00931B0A" w:rsidP="00E02258">
      <w:pPr>
        <w:pStyle w:val="SubStepAlpha"/>
      </w:pPr>
      <w:r w:rsidRPr="00144624">
        <w:t xml:space="preserve">Select the </w:t>
      </w:r>
      <w:r w:rsidRPr="00663358">
        <w:rPr>
          <w:b/>
        </w:rPr>
        <w:t>C:</w:t>
      </w:r>
      <w:r w:rsidRPr="00144624">
        <w:t xml:space="preserve"> drive.</w:t>
      </w:r>
      <w:r>
        <w:t xml:space="preserve"> Select</w:t>
      </w:r>
      <w:r w:rsidRPr="00144624">
        <w:t xml:space="preserve"> the </w:t>
      </w:r>
      <w:r w:rsidRPr="00663358">
        <w:rPr>
          <w:b/>
        </w:rPr>
        <w:t>No paging file</w:t>
      </w:r>
      <w:r w:rsidRPr="00144624">
        <w:t xml:space="preserve"> radio button and click </w:t>
      </w:r>
      <w:r w:rsidRPr="00663358">
        <w:rPr>
          <w:b/>
        </w:rPr>
        <w:t>Set</w:t>
      </w:r>
      <w:r w:rsidRPr="00144624">
        <w:t>.</w:t>
      </w:r>
    </w:p>
    <w:p w14:paraId="50CE80AC" w14:textId="21ED876E" w:rsidR="00E35D91" w:rsidRPr="00144624" w:rsidRDefault="00E35D91" w:rsidP="00E35D91">
      <w:pPr>
        <w:pStyle w:val="SubStepAlpha"/>
        <w:numPr>
          <w:ilvl w:val="0"/>
          <w:numId w:val="0"/>
        </w:numPr>
        <w:ind w:left="720"/>
      </w:pPr>
      <w:r w:rsidRPr="00E35D91">
        <w:drawing>
          <wp:inline distT="0" distB="0" distL="0" distR="0" wp14:anchorId="307156C3" wp14:editId="333CF1E8">
            <wp:extent cx="3866392" cy="14001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5244" cy="14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938B" w14:textId="101B8530" w:rsidR="00931B0A" w:rsidRPr="00144624" w:rsidRDefault="00931B0A" w:rsidP="00E02258">
      <w:pPr>
        <w:pStyle w:val="SubStepAlpha"/>
      </w:pPr>
      <w:r w:rsidRPr="00144624">
        <w:t xml:space="preserve">The System Properties warning message </w:t>
      </w:r>
      <w:r>
        <w:t>displays</w:t>
      </w:r>
      <w:r w:rsidRPr="00144624">
        <w:t>.</w:t>
      </w:r>
      <w:r>
        <w:t xml:space="preserve"> </w:t>
      </w:r>
      <w:r w:rsidRPr="00144624">
        <w:t xml:space="preserve">Click </w:t>
      </w:r>
      <w:proofErr w:type="gramStart"/>
      <w:r w:rsidRPr="00663358">
        <w:rPr>
          <w:b/>
        </w:rPr>
        <w:t>Yes</w:t>
      </w:r>
      <w:proofErr w:type="gramEnd"/>
      <w:r w:rsidRPr="0091324B">
        <w:t xml:space="preserve"> to continue</w:t>
      </w:r>
      <w:r>
        <w:t>.</w:t>
      </w:r>
    </w:p>
    <w:p w14:paraId="16C53DCD" w14:textId="77777777" w:rsidR="00931B0A" w:rsidRPr="00144624" w:rsidRDefault="00931B0A" w:rsidP="00E02258">
      <w:pPr>
        <w:pStyle w:val="SubStepAlpha"/>
      </w:pPr>
      <w:r w:rsidRPr="00144624">
        <w:t xml:space="preserve">Click </w:t>
      </w:r>
      <w:r w:rsidRPr="00C1173C">
        <w:rPr>
          <w:b/>
        </w:rPr>
        <w:t>OK</w:t>
      </w:r>
      <w:r w:rsidRPr="00144624">
        <w:t xml:space="preserve"> </w:t>
      </w:r>
      <w:r>
        <w:t xml:space="preserve">in the </w:t>
      </w:r>
      <w:r w:rsidRPr="00E851C1">
        <w:rPr>
          <w:b/>
        </w:rPr>
        <w:t>Virtual Memory</w:t>
      </w:r>
      <w:r>
        <w:t xml:space="preserve"> window </w:t>
      </w:r>
      <w:r w:rsidRPr="00144624">
        <w:t>to accept the new virtual memory settings.</w:t>
      </w:r>
    </w:p>
    <w:p w14:paraId="27E09014" w14:textId="4817A881" w:rsidR="00931B0A" w:rsidRDefault="00931B0A" w:rsidP="00E02258">
      <w:pPr>
        <w:pStyle w:val="SubStepAlpha"/>
      </w:pPr>
      <w:r>
        <w:t xml:space="preserve">Click </w:t>
      </w:r>
      <w:r w:rsidRPr="007D663F">
        <w:rPr>
          <w:b/>
          <w:bCs/>
        </w:rPr>
        <w:t>OK</w:t>
      </w:r>
      <w:r>
        <w:t xml:space="preserve"> in the </w:t>
      </w:r>
      <w:r w:rsidRPr="00E851C1">
        <w:t>Performance Options</w:t>
      </w:r>
      <w:r>
        <w:t xml:space="preserve"> and </w:t>
      </w:r>
      <w:r w:rsidRPr="00E851C1">
        <w:t>System Properties</w:t>
      </w:r>
      <w:r w:rsidRPr="00144624">
        <w:t xml:space="preserve"> window</w:t>
      </w:r>
      <w:r>
        <w:t>s.</w:t>
      </w:r>
    </w:p>
    <w:p w14:paraId="31B568F6" w14:textId="341EAD45" w:rsidR="002F4F92" w:rsidRDefault="002F4F92" w:rsidP="00E02258">
      <w:pPr>
        <w:pStyle w:val="SubStepAlpha"/>
      </w:pPr>
      <w:r>
        <w:t xml:space="preserve">Click </w:t>
      </w:r>
      <w:r>
        <w:rPr>
          <w:b/>
          <w:bCs/>
        </w:rPr>
        <w:t>Restart Now</w:t>
      </w:r>
      <w:r>
        <w:t xml:space="preserve"> </w:t>
      </w:r>
      <w:r w:rsidR="005C7EC4">
        <w:t>when</w:t>
      </w:r>
      <w:r>
        <w:t xml:space="preserve"> prompted </w:t>
      </w:r>
      <w:r w:rsidR="00937404">
        <w:t>to restart to apply the changes.</w:t>
      </w:r>
    </w:p>
    <w:p w14:paraId="6D04285A" w14:textId="77777777" w:rsidR="00931B0A" w:rsidRPr="00C1173C" w:rsidRDefault="00931B0A" w:rsidP="00E02258">
      <w:pPr>
        <w:pStyle w:val="Heading2"/>
      </w:pPr>
      <w:bookmarkStart w:id="1" w:name="S4"/>
      <w:bookmarkEnd w:id="1"/>
      <w:r w:rsidRPr="00C1173C">
        <w:t xml:space="preserve">Navigate </w:t>
      </w:r>
      <w:r>
        <w:t xml:space="preserve">back to the </w:t>
      </w:r>
      <w:r w:rsidRPr="00C1173C">
        <w:t>Virtual Memory</w:t>
      </w:r>
      <w:r>
        <w:t xml:space="preserve"> window to verify changes.</w:t>
      </w:r>
    </w:p>
    <w:p w14:paraId="538D03C6" w14:textId="77777777" w:rsidR="00931B0A" w:rsidRDefault="00931B0A" w:rsidP="00E02258">
      <w:pPr>
        <w:pStyle w:val="SubStepAlpha"/>
      </w:pPr>
      <w:r>
        <w:t xml:space="preserve">Navigate to the </w:t>
      </w:r>
      <w:r w:rsidRPr="00E851C1">
        <w:rPr>
          <w:b/>
        </w:rPr>
        <w:t>System Properties</w:t>
      </w:r>
      <w:r>
        <w:t xml:space="preserve"> </w:t>
      </w:r>
      <w:r w:rsidRPr="00C15A6D">
        <w:t>window</w:t>
      </w:r>
      <w:r>
        <w:t>.</w:t>
      </w:r>
      <w:r w:rsidRPr="00C15A6D">
        <w:t xml:space="preserve"> </w:t>
      </w:r>
      <w:r>
        <w:t>(</w:t>
      </w:r>
      <w:r>
        <w:rPr>
          <w:b/>
        </w:rPr>
        <w:t>Control Panel</w:t>
      </w:r>
      <w:r>
        <w:t xml:space="preserve"> </w:t>
      </w:r>
      <w:r>
        <w:rPr>
          <w:b/>
        </w:rPr>
        <w:t>&gt; System &gt;Advanced system settings</w:t>
      </w:r>
      <w:r>
        <w:t>)</w:t>
      </w:r>
      <w:r w:rsidRPr="00C15A6D">
        <w:t>.</w:t>
      </w:r>
      <w:r>
        <w:t xml:space="preserve"> </w:t>
      </w:r>
      <w:r w:rsidRPr="00C15A6D">
        <w:t xml:space="preserve">Select the </w:t>
      </w:r>
      <w:r w:rsidRPr="00144624">
        <w:rPr>
          <w:b/>
        </w:rPr>
        <w:t>Advanced</w:t>
      </w:r>
      <w:r w:rsidRPr="00C15A6D">
        <w:t xml:space="preserve"> tab and click </w:t>
      </w:r>
      <w:r w:rsidRPr="00144624">
        <w:rPr>
          <w:b/>
        </w:rPr>
        <w:t>Settings</w:t>
      </w:r>
      <w:r w:rsidRPr="00C15A6D">
        <w:t xml:space="preserve"> in the </w:t>
      </w:r>
      <w:r>
        <w:t xml:space="preserve">Performance </w:t>
      </w:r>
      <w:r w:rsidRPr="00C15A6D">
        <w:t>area</w:t>
      </w:r>
      <w:r>
        <w:t>.</w:t>
      </w:r>
    </w:p>
    <w:p w14:paraId="63D69F2A" w14:textId="77777777" w:rsidR="00931B0A" w:rsidRDefault="00931B0A" w:rsidP="00E02258">
      <w:pPr>
        <w:pStyle w:val="SubStepAlpha"/>
      </w:pPr>
      <w:r>
        <w:t xml:space="preserve">In the </w:t>
      </w:r>
      <w:r w:rsidRPr="00E851C1">
        <w:rPr>
          <w:b/>
        </w:rPr>
        <w:t>Performance Options</w:t>
      </w:r>
      <w:r w:rsidRPr="00144624">
        <w:t xml:space="preserve"> window</w:t>
      </w:r>
      <w:r>
        <w:t>, select</w:t>
      </w:r>
      <w:r w:rsidRPr="00144624">
        <w:t xml:space="preserve"> the </w:t>
      </w:r>
      <w:proofErr w:type="gramStart"/>
      <w:r w:rsidRPr="00144624">
        <w:rPr>
          <w:b/>
        </w:rPr>
        <w:t>Advanced</w:t>
      </w:r>
      <w:proofErr w:type="gramEnd"/>
      <w:r>
        <w:t xml:space="preserve"> tab and click </w:t>
      </w:r>
      <w:r w:rsidRPr="006C7D8F">
        <w:rPr>
          <w:b/>
        </w:rPr>
        <w:t>Change</w:t>
      </w:r>
      <w:r>
        <w:t>.</w:t>
      </w:r>
    </w:p>
    <w:p w14:paraId="3BA4FF1A" w14:textId="77777777" w:rsidR="00931B0A" w:rsidRDefault="00931B0A" w:rsidP="00E02258">
      <w:pPr>
        <w:pStyle w:val="SubStepAlpha"/>
      </w:pPr>
      <w:r>
        <w:t xml:space="preserve">The </w:t>
      </w:r>
      <w:r w:rsidRPr="00663358">
        <w:rPr>
          <w:b/>
        </w:rPr>
        <w:t>Virtual Memory</w:t>
      </w:r>
      <w:r>
        <w:t xml:space="preserve"> window opens displaying the new paging file information. Verify your changes.</w:t>
      </w:r>
    </w:p>
    <w:p w14:paraId="44192859" w14:textId="379AD467" w:rsidR="00E35D91" w:rsidRDefault="00E35D91" w:rsidP="00E35D91">
      <w:pPr>
        <w:pStyle w:val="SubStepAlpha"/>
        <w:numPr>
          <w:ilvl w:val="0"/>
          <w:numId w:val="0"/>
        </w:numPr>
        <w:ind w:left="720"/>
      </w:pPr>
      <w:r w:rsidRPr="00E35D91">
        <w:drawing>
          <wp:inline distT="0" distB="0" distL="0" distR="0" wp14:anchorId="49D33D39" wp14:editId="0E9EEAC4">
            <wp:extent cx="2362200" cy="11711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4294" cy="12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510D" w14:textId="77777777" w:rsidR="00931B0A" w:rsidRPr="00144624" w:rsidRDefault="00931B0A" w:rsidP="00931B0A">
      <w:pPr>
        <w:pStyle w:val="Heading4"/>
      </w:pPr>
      <w:r>
        <w:t>Question:</w:t>
      </w:r>
    </w:p>
    <w:p w14:paraId="4FC139F0" w14:textId="77777777" w:rsidR="00931B0A" w:rsidRDefault="00931B0A" w:rsidP="007D663F">
      <w:pPr>
        <w:pStyle w:val="BodyTextL50"/>
        <w:spacing w:before="0"/>
      </w:pPr>
      <w:r w:rsidRPr="00C1173C">
        <w:t xml:space="preserve">What Drive [Volume Label] </w:t>
      </w:r>
      <w:r w:rsidRPr="00B268DB">
        <w:t>contains</w:t>
      </w:r>
      <w:r w:rsidRPr="00C1173C">
        <w:t xml:space="preserve"> the paging file?</w:t>
      </w:r>
    </w:p>
    <w:p w14:paraId="42D87A56" w14:textId="35F78ABE" w:rsidR="00931B0A" w:rsidRPr="00E35D91" w:rsidRDefault="00E35D91" w:rsidP="00E35D91">
      <w:pPr>
        <w:pStyle w:val="AnswerLineL50"/>
        <w:numPr>
          <w:ilvl w:val="0"/>
          <w:numId w:val="17"/>
        </w:numPr>
        <w:rPr>
          <w:b w:val="0"/>
          <w:color w:val="auto"/>
        </w:rPr>
      </w:pPr>
      <w:r>
        <w:rPr>
          <w:b w:val="0"/>
          <w:color w:val="auto"/>
        </w:rPr>
        <w:t>The drive that contains the paging file is the drive I:</w:t>
      </w:r>
    </w:p>
    <w:p w14:paraId="1C196C6E" w14:textId="77777777" w:rsidR="00931B0A" w:rsidRPr="00C1173C" w:rsidRDefault="00931B0A" w:rsidP="00E02258">
      <w:pPr>
        <w:pStyle w:val="Heading2"/>
      </w:pPr>
      <w:r w:rsidRPr="00C1173C">
        <w:t>Reset the virtual memory back to the original settings.</w:t>
      </w:r>
    </w:p>
    <w:p w14:paraId="1661721C" w14:textId="77777777" w:rsidR="00931B0A" w:rsidRPr="00C1173C" w:rsidRDefault="00931B0A" w:rsidP="00E02258">
      <w:pPr>
        <w:pStyle w:val="SubStepAlpha"/>
      </w:pPr>
      <w:r w:rsidRPr="00C1173C">
        <w:t xml:space="preserve">Select drive </w:t>
      </w:r>
      <w:r w:rsidRPr="00D35EBB">
        <w:rPr>
          <w:b/>
          <w:bCs/>
        </w:rPr>
        <w:t>C: [Local Disk]</w:t>
      </w:r>
      <w:r w:rsidRPr="0091324B">
        <w:t xml:space="preserve"> &gt; </w:t>
      </w:r>
      <w:r>
        <w:t>click</w:t>
      </w:r>
      <w:r w:rsidRPr="0091324B">
        <w:t xml:space="preserve"> </w:t>
      </w:r>
      <w:r w:rsidRPr="00D35EBB">
        <w:rPr>
          <w:b/>
          <w:bCs/>
        </w:rPr>
        <w:t>System managed size</w:t>
      </w:r>
      <w:r w:rsidRPr="0091324B">
        <w:t xml:space="preserve"> &gt; click </w:t>
      </w:r>
      <w:r w:rsidRPr="00D35EBB">
        <w:rPr>
          <w:b/>
          <w:bCs/>
        </w:rPr>
        <w:t>Set</w:t>
      </w:r>
      <w:r w:rsidRPr="00C1173C">
        <w:t>.</w:t>
      </w:r>
    </w:p>
    <w:p w14:paraId="33634DDA" w14:textId="77777777" w:rsidR="00931B0A" w:rsidRDefault="00931B0A" w:rsidP="00E02258">
      <w:pPr>
        <w:pStyle w:val="SubStepAlpha"/>
      </w:pPr>
      <w:r>
        <w:lastRenderedPageBreak/>
        <w:t xml:space="preserve">Select </w:t>
      </w:r>
      <w:proofErr w:type="gramStart"/>
      <w:r w:rsidRPr="00663358">
        <w:rPr>
          <w:b/>
        </w:rPr>
        <w:t>I</w:t>
      </w:r>
      <w:proofErr w:type="gramEnd"/>
      <w:r w:rsidRPr="00663358">
        <w:rPr>
          <w:b/>
        </w:rPr>
        <w:t>:</w:t>
      </w:r>
      <w:r w:rsidRPr="0091324B">
        <w:t xml:space="preserve"> &gt; click </w:t>
      </w:r>
      <w:r w:rsidRPr="00663358">
        <w:rPr>
          <w:b/>
        </w:rPr>
        <w:t>No paging file</w:t>
      </w:r>
      <w:r w:rsidRPr="0091324B">
        <w:t xml:space="preserve"> &gt; click </w:t>
      </w:r>
      <w:r w:rsidRPr="00663358">
        <w:rPr>
          <w:b/>
        </w:rPr>
        <w:t>Set</w:t>
      </w:r>
      <w:r w:rsidRPr="00C1173C">
        <w:t>.</w:t>
      </w:r>
    </w:p>
    <w:p w14:paraId="749268DF" w14:textId="70AF9C11" w:rsidR="00E35D91" w:rsidRPr="00C1173C" w:rsidRDefault="00E35D91" w:rsidP="00E35D91">
      <w:pPr>
        <w:pStyle w:val="SubStepAlpha"/>
        <w:numPr>
          <w:ilvl w:val="0"/>
          <w:numId w:val="0"/>
        </w:numPr>
        <w:ind w:left="720"/>
      </w:pPr>
      <w:r w:rsidRPr="00E35D91">
        <w:drawing>
          <wp:inline distT="0" distB="0" distL="0" distR="0" wp14:anchorId="1C0338BD" wp14:editId="42A45A64">
            <wp:extent cx="3362794" cy="171473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6816" w14:textId="77777777" w:rsidR="00931B0A" w:rsidRPr="00C1173C" w:rsidRDefault="00931B0A" w:rsidP="00E02258">
      <w:pPr>
        <w:pStyle w:val="SubStepAlpha"/>
      </w:pPr>
      <w:r>
        <w:t>Check</w:t>
      </w:r>
      <w:r w:rsidRPr="00C1173C">
        <w:t xml:space="preserve"> </w:t>
      </w:r>
      <w:proofErr w:type="gramStart"/>
      <w:r w:rsidRPr="00D35EBB">
        <w:rPr>
          <w:b/>
          <w:bCs/>
        </w:rPr>
        <w:t>Automatically</w:t>
      </w:r>
      <w:proofErr w:type="gramEnd"/>
      <w:r w:rsidRPr="00D35EBB">
        <w:rPr>
          <w:b/>
          <w:bCs/>
        </w:rPr>
        <w:t xml:space="preserve"> manage paging file size for all drives</w:t>
      </w:r>
      <w:r w:rsidRPr="00C1173C">
        <w:t xml:space="preserve">, and then click </w:t>
      </w:r>
      <w:r w:rsidRPr="00D35EBB">
        <w:rPr>
          <w:b/>
          <w:bCs/>
        </w:rPr>
        <w:t>OK</w:t>
      </w:r>
      <w:r w:rsidRPr="00C1173C">
        <w:t>.</w:t>
      </w:r>
    </w:p>
    <w:p w14:paraId="54DBB6D5" w14:textId="77777777" w:rsidR="00931B0A" w:rsidRDefault="00931B0A" w:rsidP="00E02258">
      <w:pPr>
        <w:pStyle w:val="SubStepAlpha"/>
      </w:pPr>
      <w:r>
        <w:t xml:space="preserve">The </w:t>
      </w:r>
      <w:r w:rsidRPr="00663358">
        <w:rPr>
          <w:b/>
        </w:rPr>
        <w:t>System Properties</w:t>
      </w:r>
      <w:r>
        <w:t xml:space="preserve"> window opens informing you that a restart is required before changes will take effect. </w:t>
      </w:r>
      <w:r w:rsidRPr="00C1173C">
        <w:t xml:space="preserve">Click </w:t>
      </w:r>
      <w:r w:rsidRPr="00663358">
        <w:rPr>
          <w:b/>
        </w:rPr>
        <w:t>OK</w:t>
      </w:r>
      <w:r w:rsidRPr="00C1173C">
        <w:t>.</w:t>
      </w:r>
    </w:p>
    <w:p w14:paraId="362C7CDB" w14:textId="2E616DC2" w:rsidR="00E35D91" w:rsidRPr="00C1173C" w:rsidRDefault="00E35D91" w:rsidP="00E35D91">
      <w:pPr>
        <w:pStyle w:val="SubStepAlpha"/>
        <w:numPr>
          <w:ilvl w:val="0"/>
          <w:numId w:val="0"/>
        </w:numPr>
        <w:ind w:left="720"/>
      </w:pPr>
      <w:r w:rsidRPr="00E35D91">
        <w:drawing>
          <wp:inline distT="0" distB="0" distL="0" distR="0" wp14:anchorId="6ABC77FA" wp14:editId="5B539D1E">
            <wp:extent cx="3372321" cy="181952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F4FB" w14:textId="77777777" w:rsidR="00931B0A" w:rsidRPr="00C1173C" w:rsidRDefault="00931B0A" w:rsidP="00E02258">
      <w:pPr>
        <w:pStyle w:val="SubStepAlpha"/>
      </w:pPr>
      <w:r w:rsidRPr="00C1173C">
        <w:t xml:space="preserve">Click </w:t>
      </w:r>
      <w:r w:rsidRPr="00C1173C">
        <w:rPr>
          <w:b/>
        </w:rPr>
        <w:t>OK</w:t>
      </w:r>
      <w:r w:rsidRPr="00C1173C">
        <w:t xml:space="preserve"> to close the </w:t>
      </w:r>
      <w:r w:rsidRPr="00E851C1">
        <w:rPr>
          <w:b/>
        </w:rPr>
        <w:t>Performance Options</w:t>
      </w:r>
      <w:r>
        <w:t xml:space="preserve"> window. Click </w:t>
      </w:r>
      <w:r w:rsidRPr="00CB7494">
        <w:rPr>
          <w:b/>
        </w:rPr>
        <w:t>OK</w:t>
      </w:r>
      <w:r>
        <w:t xml:space="preserve"> to close the </w:t>
      </w:r>
      <w:r w:rsidRPr="00C1173C">
        <w:t>System Properties</w:t>
      </w:r>
      <w:r>
        <w:t xml:space="preserve"> window.</w:t>
      </w:r>
    </w:p>
    <w:p w14:paraId="421FEE5E" w14:textId="77777777" w:rsidR="00931B0A" w:rsidRDefault="00931B0A" w:rsidP="00E02258">
      <w:pPr>
        <w:pStyle w:val="SubStepAlpha"/>
      </w:pPr>
      <w:r>
        <w:t xml:space="preserve"> The warning message displays: </w:t>
      </w:r>
      <w:r w:rsidRPr="00C1173C">
        <w:t xml:space="preserve">You must restart your </w:t>
      </w:r>
      <w:r>
        <w:t>computer to apply these changes. C</w:t>
      </w:r>
      <w:r w:rsidRPr="00C1173C">
        <w:t xml:space="preserve">lick </w:t>
      </w:r>
      <w:r w:rsidRPr="00663358">
        <w:rPr>
          <w:b/>
        </w:rPr>
        <w:t>Restart Now</w:t>
      </w:r>
      <w:r w:rsidRPr="00C1173C">
        <w:t>.</w:t>
      </w:r>
    </w:p>
    <w:p w14:paraId="5E0853EE" w14:textId="77777777" w:rsidR="00931B0A" w:rsidRDefault="00931B0A" w:rsidP="00931B0A">
      <w:pPr>
        <w:pStyle w:val="Heading1"/>
        <w:numPr>
          <w:ilvl w:val="0"/>
          <w:numId w:val="3"/>
        </w:numPr>
      </w:pPr>
      <w:r>
        <w:t>Reflection Questions</w:t>
      </w:r>
    </w:p>
    <w:p w14:paraId="0088ABC1" w14:textId="77777777" w:rsidR="00931B0A" w:rsidRDefault="00931B0A" w:rsidP="00931B0A">
      <w:pPr>
        <w:pStyle w:val="BodyTextL25"/>
        <w:keepNext/>
      </w:pPr>
      <w:r>
        <w:t>Why would you ever change the default virtual memory page file settings in Windows?</w:t>
      </w:r>
      <w:bookmarkStart w:id="2" w:name="_GoBack"/>
      <w:bookmarkEnd w:id="2"/>
    </w:p>
    <w:p w14:paraId="1631B9DF" w14:textId="77777777" w:rsidR="00931B0A" w:rsidRPr="00144624" w:rsidRDefault="00931B0A" w:rsidP="00931B0A">
      <w:pPr>
        <w:pStyle w:val="AnswerLineL25"/>
      </w:pPr>
      <w:r>
        <w:t>Type your answers here.</w:t>
      </w:r>
    </w:p>
    <w:p w14:paraId="7EEDA8D2" w14:textId="77777777" w:rsidR="00C162C0" w:rsidRPr="00E02258" w:rsidRDefault="00931B0A" w:rsidP="00E02258">
      <w:pPr>
        <w:pStyle w:val="ConfigWindow"/>
        <w:rPr>
          <w:rStyle w:val="DevConfigGray"/>
          <w:rFonts w:ascii="Arial" w:hAnsi="Arial"/>
          <w:color w:val="FFFFFF" w:themeColor="background1"/>
          <w:shd w:val="clear" w:color="auto" w:fill="auto"/>
        </w:rPr>
      </w:pPr>
      <w:r w:rsidRPr="00E02258">
        <w:rPr>
          <w:rStyle w:val="DevConfigGray"/>
          <w:rFonts w:ascii="Arial" w:hAnsi="Arial"/>
          <w:color w:val="FFFFFF" w:themeColor="background1"/>
          <w:shd w:val="clear" w:color="auto" w:fill="auto"/>
        </w:rPr>
        <w:t>End of Document</w:t>
      </w:r>
    </w:p>
    <w:sectPr w:rsidR="00C162C0" w:rsidRPr="00E02258" w:rsidSect="009C3182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6B6BE" w14:textId="77777777" w:rsidR="0079104F" w:rsidRDefault="0079104F" w:rsidP="00710659">
      <w:pPr>
        <w:spacing w:after="0" w:line="240" w:lineRule="auto"/>
      </w:pPr>
      <w:r>
        <w:separator/>
      </w:r>
    </w:p>
    <w:p w14:paraId="248D7942" w14:textId="77777777" w:rsidR="0079104F" w:rsidRDefault="0079104F"/>
  </w:endnote>
  <w:endnote w:type="continuationSeparator" w:id="0">
    <w:p w14:paraId="39E6A726" w14:textId="77777777" w:rsidR="0079104F" w:rsidRDefault="0079104F" w:rsidP="00710659">
      <w:pPr>
        <w:spacing w:after="0" w:line="240" w:lineRule="auto"/>
      </w:pPr>
      <w:r>
        <w:continuationSeparator/>
      </w:r>
    </w:p>
    <w:p w14:paraId="60A72EA0" w14:textId="77777777" w:rsidR="0079104F" w:rsidRDefault="00791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87B61" w14:textId="6B8D8D46" w:rsidR="00926CB2" w:rsidRPr="00882B63" w:rsidRDefault="008E00D5" w:rsidP="00E32EA1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1B0A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B09E3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35D91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35D91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E201D" w14:textId="56C09E4B" w:rsidR="00882B63" w:rsidRPr="00882B63" w:rsidRDefault="00882B63" w:rsidP="00E32EA1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1B0A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B09E3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35D9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35D91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7DE66" w14:textId="77777777" w:rsidR="0079104F" w:rsidRDefault="0079104F" w:rsidP="00710659">
      <w:pPr>
        <w:spacing w:after="0" w:line="240" w:lineRule="auto"/>
      </w:pPr>
      <w:r>
        <w:separator/>
      </w:r>
    </w:p>
    <w:p w14:paraId="3B8BCDEA" w14:textId="77777777" w:rsidR="0079104F" w:rsidRDefault="0079104F"/>
  </w:footnote>
  <w:footnote w:type="continuationSeparator" w:id="0">
    <w:p w14:paraId="022F105A" w14:textId="77777777" w:rsidR="0079104F" w:rsidRDefault="0079104F" w:rsidP="00710659">
      <w:pPr>
        <w:spacing w:after="0" w:line="240" w:lineRule="auto"/>
      </w:pPr>
      <w:r>
        <w:continuationSeparator/>
      </w:r>
    </w:p>
    <w:p w14:paraId="62930DA8" w14:textId="77777777" w:rsidR="0079104F" w:rsidRDefault="007910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7BE18DC194C54AFA98BB8153983170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EBEAD1B" w14:textId="77777777" w:rsidR="00926CB2" w:rsidRDefault="00931B0A" w:rsidP="008402F2">
        <w:pPr>
          <w:pStyle w:val="PageHead"/>
        </w:pPr>
        <w:r>
          <w:t>Lab - Manage Virtual Memory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8FEB1" w14:textId="77777777" w:rsidR="00926CB2" w:rsidRDefault="00882B63" w:rsidP="006C3FCF">
    <w:pPr>
      <w:ind w:left="-288"/>
    </w:pPr>
    <w:r>
      <w:rPr>
        <w:noProof/>
        <w:lang w:val="en-PH" w:eastAsia="en-PH"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98B7376"/>
    <w:multiLevelType w:val="hybridMultilevel"/>
    <w:tmpl w:val="A94E8624"/>
    <w:lvl w:ilvl="0" w:tplc="9C6C7FB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D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464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56B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1A8C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797"/>
    <w:rsid w:val="00225E37"/>
    <w:rsid w:val="00231DCA"/>
    <w:rsid w:val="0023248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A7A9C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4F92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9E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6FD3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65F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A5DB1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77DE0"/>
    <w:rsid w:val="00580456"/>
    <w:rsid w:val="00580E73"/>
    <w:rsid w:val="00592329"/>
    <w:rsid w:val="00593386"/>
    <w:rsid w:val="00596998"/>
    <w:rsid w:val="0059790F"/>
    <w:rsid w:val="005A6E62"/>
    <w:rsid w:val="005B2FB3"/>
    <w:rsid w:val="005C7EC4"/>
    <w:rsid w:val="005D2B29"/>
    <w:rsid w:val="005D354A"/>
    <w:rsid w:val="005D3B5E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424"/>
    <w:rsid w:val="00672919"/>
    <w:rsid w:val="00677544"/>
    <w:rsid w:val="00681687"/>
    <w:rsid w:val="00686295"/>
    <w:rsid w:val="00686587"/>
    <w:rsid w:val="006904CF"/>
    <w:rsid w:val="00695EE2"/>
    <w:rsid w:val="0069660B"/>
    <w:rsid w:val="006A07C6"/>
    <w:rsid w:val="006A1B33"/>
    <w:rsid w:val="006A48F1"/>
    <w:rsid w:val="006A71A3"/>
    <w:rsid w:val="006A7795"/>
    <w:rsid w:val="006B03F2"/>
    <w:rsid w:val="006B14C1"/>
    <w:rsid w:val="006B1639"/>
    <w:rsid w:val="006B5CA7"/>
    <w:rsid w:val="006B5E89"/>
    <w:rsid w:val="006C0D5A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AB4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2D4"/>
    <w:rsid w:val="007657F6"/>
    <w:rsid w:val="00765E47"/>
    <w:rsid w:val="0077125A"/>
    <w:rsid w:val="0078405B"/>
    <w:rsid w:val="00786F58"/>
    <w:rsid w:val="00787CC1"/>
    <w:rsid w:val="0079104F"/>
    <w:rsid w:val="00792F4E"/>
    <w:rsid w:val="0079398D"/>
    <w:rsid w:val="00796C25"/>
    <w:rsid w:val="007A287C"/>
    <w:rsid w:val="007A3B2A"/>
    <w:rsid w:val="007A4B98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663F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03E8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1B0A"/>
    <w:rsid w:val="00933237"/>
    <w:rsid w:val="00933F28"/>
    <w:rsid w:val="00937404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14F5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8383D"/>
    <w:rsid w:val="00A8765B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68DB"/>
    <w:rsid w:val="00B27499"/>
    <w:rsid w:val="00B3010D"/>
    <w:rsid w:val="00B31D9A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EA3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5B4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A65"/>
    <w:rsid w:val="00C73E03"/>
    <w:rsid w:val="00C77B29"/>
    <w:rsid w:val="00C865C2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455B"/>
    <w:rsid w:val="00D058BF"/>
    <w:rsid w:val="00D139C8"/>
    <w:rsid w:val="00D17F81"/>
    <w:rsid w:val="00D22A24"/>
    <w:rsid w:val="00D2758C"/>
    <w:rsid w:val="00D275CA"/>
    <w:rsid w:val="00D2789B"/>
    <w:rsid w:val="00D345AB"/>
    <w:rsid w:val="00D35EBB"/>
    <w:rsid w:val="00D41566"/>
    <w:rsid w:val="00D4374E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258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EA1"/>
    <w:rsid w:val="00E35D91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C62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94BD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3EB7F"/>
  <w15:docId w15:val="{05EAF937-27C3-408F-901F-CC6B8744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4374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D4374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D4374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D4374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D4374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4374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374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374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374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374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374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4374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D4374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4374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D4374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D4374E"/>
    <w:pPr>
      <w:ind w:left="720"/>
    </w:pPr>
  </w:style>
  <w:style w:type="paragraph" w:styleId="Header">
    <w:name w:val="header"/>
    <w:basedOn w:val="Normal"/>
    <w:link w:val="HeaderChar"/>
    <w:unhideWhenUsed/>
    <w:rsid w:val="00D43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374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32EA1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32EA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74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374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D4374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4374E"/>
  </w:style>
  <w:style w:type="table" w:styleId="TableGrid">
    <w:name w:val="Table Grid"/>
    <w:basedOn w:val="TableNormal"/>
    <w:uiPriority w:val="59"/>
    <w:rsid w:val="00D43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D4374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D4374E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D4374E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4374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437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D4374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D4374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D4374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4374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4374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D4374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D4374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4374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4374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4374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D4374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D4374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D437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D4374E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D4374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D4374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D4374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D4374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4374E"/>
    <w:rPr>
      <w:color w:val="EE0000"/>
    </w:rPr>
  </w:style>
  <w:style w:type="paragraph" w:customStyle="1" w:styleId="BodyTextL25Bold">
    <w:name w:val="Body Text L25 Bold"/>
    <w:basedOn w:val="BodyTextL25"/>
    <w:qFormat/>
    <w:rsid w:val="00D4374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4374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D4374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437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437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7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374E"/>
    <w:rPr>
      <w:b/>
      <w:bCs/>
    </w:rPr>
  </w:style>
  <w:style w:type="paragraph" w:customStyle="1" w:styleId="ReflectionQ">
    <w:name w:val="Reflection Q"/>
    <w:basedOn w:val="BodyTextL25"/>
    <w:qFormat/>
    <w:rsid w:val="00D4374E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D4374E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D4374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D4374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D4374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D4374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374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374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4374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D4374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4374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D4374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4374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D4374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D4374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D4374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D4374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D4374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D4374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D4374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D4374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D4374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D4374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D437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D4374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D4374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D4374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D4374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D4374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D4374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D4374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D4374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D4374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D4374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D4374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D4374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D4374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D4374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D4374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D4374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D4374E"/>
    <w:rPr>
      <w:b/>
    </w:rPr>
  </w:style>
  <w:style w:type="character" w:customStyle="1" w:styleId="CMDChar">
    <w:name w:val="CMD Char"/>
    <w:basedOn w:val="DefaultParagraphFont"/>
    <w:link w:val="CMD"/>
    <w:rsid w:val="00D4374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D4374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D4374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D4374E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D4374E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D4374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D4374E"/>
    <w:rPr>
      <w:color w:val="EE0000"/>
    </w:rPr>
  </w:style>
  <w:style w:type="character" w:customStyle="1" w:styleId="CMDRedChar">
    <w:name w:val="CMD Red Char"/>
    <w:basedOn w:val="CMDChar"/>
    <w:link w:val="CMDRed"/>
    <w:rsid w:val="00D4374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D4374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D4374E"/>
    <w:rPr>
      <w:szCs w:val="22"/>
    </w:rPr>
  </w:style>
  <w:style w:type="character" w:customStyle="1" w:styleId="CMDOutputChar">
    <w:name w:val="CMD Output Char"/>
    <w:basedOn w:val="BodyTextL25Char"/>
    <w:link w:val="CMDOutput"/>
    <w:rsid w:val="00D4374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D4374E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D4374E"/>
  </w:style>
  <w:style w:type="paragraph" w:customStyle="1" w:styleId="TableAnswer">
    <w:name w:val="Table Answer"/>
    <w:basedOn w:val="TableText"/>
    <w:qFormat/>
    <w:rsid w:val="00D4374E"/>
  </w:style>
  <w:style w:type="character" w:customStyle="1" w:styleId="Heading2GrayDnT">
    <w:name w:val="Heading 2 Gray DnT"/>
    <w:basedOn w:val="Heading2Char"/>
    <w:uiPriority w:val="1"/>
    <w:qFormat/>
    <w:rsid w:val="00D4374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D4374E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D4374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D4374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D4374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D4374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D4374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D4374E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D4374E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D4374E"/>
  </w:style>
  <w:style w:type="paragraph" w:styleId="Revision">
    <w:name w:val="Revision"/>
    <w:hidden/>
    <w:uiPriority w:val="99"/>
    <w:semiHidden/>
    <w:rsid w:val="004465F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E18DC194C54AFA98BB815398317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7C0E-5729-48AC-AC09-73976FAA174D}"/>
      </w:docPartPr>
      <w:docPartBody>
        <w:p w:rsidR="00030BC4" w:rsidRDefault="00BC4687">
          <w:pPr>
            <w:pStyle w:val="7BE18DC194C54AFA98BB8153983170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87"/>
    <w:rsid w:val="00030BC4"/>
    <w:rsid w:val="00613F64"/>
    <w:rsid w:val="00AA7B9E"/>
    <w:rsid w:val="00B41322"/>
    <w:rsid w:val="00BC4687"/>
    <w:rsid w:val="00F4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BE18DC194C54AFA98BB815398317068">
    <w:name w:val="7BE18DC194C54AFA98BB815398317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18ECBD8ED834DABF5ACC3DB9AA918" ma:contentTypeVersion="16" ma:contentTypeDescription="Create a new document." ma:contentTypeScope="" ma:versionID="28d00578904d9b1e7510a092ad524fda">
  <xsd:schema xmlns:xsd="http://www.w3.org/2001/XMLSchema" xmlns:xs="http://www.w3.org/2001/XMLSchema" xmlns:p="http://schemas.microsoft.com/office/2006/metadata/properties" xmlns:ns2="810553ce-449d-4340-bb0a-414d416a9b51" xmlns:ns3="20a0b39e-fcd0-423b-9f17-9d26d967be51" targetNamespace="http://schemas.microsoft.com/office/2006/metadata/properties" ma:root="true" ma:fieldsID="3ee97739a14c215e9b0d565aaf139f0d" ns2:_="" ns3:_="">
    <xsd:import namespace="810553ce-449d-4340-bb0a-414d416a9b51"/>
    <xsd:import namespace="20a0b39e-fcd0-423b-9f17-9d26d967b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553ce-449d-4340-bb0a-414d416a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internalName="Comment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0b39e-fcd0-423b-9f17-9d26d967b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fb9ddd-df90-44ec-9ce2-a3135905c5f1}" ma:internalName="TaxCatchAll" ma:showField="CatchAllData" ma:web="20a0b39e-fcd0-423b-9f17-9d26d967b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04BBF3-06EB-4F62-9E25-03D9CCF002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2D5C9-1049-4378-B7EE-71517E1A9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553ce-449d-4340-bb0a-414d416a9b51"/>
    <ds:schemaRef ds:uri="20a0b39e-fcd0-423b-9f17-9d26d967b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7D8226-799B-41C1-8329-8B4E698F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18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Manage Virtual Memory</vt:lpstr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Manage Virtual Memory</dc:title>
  <dc:creator>ww531</dc:creator>
  <dc:description>2015</dc:description>
  <cp:lastModifiedBy>ww531</cp:lastModifiedBy>
  <cp:revision>3</cp:revision>
  <cp:lastPrinted>2022-10-25T21:14:00Z</cp:lastPrinted>
  <dcterms:created xsi:type="dcterms:W3CDTF">2023-05-18T07:20:00Z</dcterms:created>
  <dcterms:modified xsi:type="dcterms:W3CDTF">2023-05-18T07:38:00Z</dcterms:modified>
</cp:coreProperties>
</file>