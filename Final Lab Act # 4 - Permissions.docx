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Default="006D1121" w:rsidP="001805FF">
      <w:pPr>
        <w:pStyle w:val="Title"/>
        <w:rPr>
          <w:rStyle w:val="LabTitleInstVersred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317F131D35B401695EDC29C3BCC8BB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4A436C">
            <w:rPr>
              <w:b w:val="0"/>
              <w:color w:val="EE0000"/>
            </w:rPr>
            <w:t>Lab - Permissions</w:t>
          </w:r>
        </w:sdtContent>
      </w:sdt>
    </w:p>
    <w:p w:rsidR="00004EDE" w:rsidRDefault="00004EDE" w:rsidP="003A58B6">
      <w:pPr>
        <w:pStyle w:val="Heading1"/>
      </w:pPr>
      <w:r>
        <w:t>Christian Jay M. Putol</w:t>
      </w:r>
    </w:p>
    <w:p w:rsidR="00004EDE" w:rsidRPr="00004EDE" w:rsidRDefault="00004EDE" w:rsidP="00004EDE">
      <w:pPr>
        <w:pStyle w:val="BodyTextL25"/>
        <w:ind w:left="0"/>
        <w:rPr>
          <w:b/>
        </w:rPr>
      </w:pPr>
      <w:r>
        <w:rPr>
          <w:b/>
        </w:rPr>
        <w:t>05.16.2023</w:t>
      </w:r>
    </w:p>
    <w:p w:rsidR="003A58B6" w:rsidRDefault="48DA193A" w:rsidP="003A58B6">
      <w:pPr>
        <w:pStyle w:val="Heading1"/>
      </w:pPr>
      <w:r>
        <w:t>Objectives</w:t>
      </w:r>
    </w:p>
    <w:p w:rsidR="00311F7C" w:rsidRDefault="00311F7C" w:rsidP="00311F7C">
      <w:pPr>
        <w:pStyle w:val="BodyTextL25"/>
      </w:pPr>
      <w:r>
        <w:t xml:space="preserve">In this lab, you will </w:t>
      </w:r>
      <w:r w:rsidR="00C65367">
        <w:t>explore the difference</w:t>
      </w:r>
      <w:r w:rsidR="00F301CF">
        <w:t xml:space="preserve"> between running as administrator and standard user. </w:t>
      </w:r>
      <w:r w:rsidR="00856739">
        <w:t xml:space="preserve">You will also </w:t>
      </w:r>
      <w:r w:rsidR="003B1E9B">
        <w:t>review</w:t>
      </w:r>
      <w:r w:rsidR="00856739">
        <w:t xml:space="preserve"> the </w:t>
      </w:r>
      <w:r w:rsidR="004C04CD">
        <w:t>inherited permission of files and folders</w:t>
      </w:r>
      <w:r w:rsidR="00515C6A">
        <w:t xml:space="preserve"> and encrypt files and folders.</w:t>
      </w:r>
    </w:p>
    <w:p w:rsidR="00354DF2" w:rsidRDefault="00354DF2" w:rsidP="00354DF2">
      <w:pPr>
        <w:pStyle w:val="BodyTextL25Bold"/>
      </w:pPr>
      <w:r>
        <w:t>Part 1: User Account Control (UAC)</w:t>
      </w:r>
    </w:p>
    <w:p w:rsidR="001969F3" w:rsidRDefault="00354DF2" w:rsidP="00354DF2">
      <w:pPr>
        <w:pStyle w:val="BodyTextL25Bold"/>
      </w:pPr>
      <w:r>
        <w:t xml:space="preserve">Part 2: </w:t>
      </w:r>
      <w:r w:rsidR="00492722">
        <w:t>Permission Inheritance</w:t>
      </w:r>
    </w:p>
    <w:p w:rsidR="00354DF2" w:rsidRDefault="001969F3" w:rsidP="00354DF2">
      <w:pPr>
        <w:pStyle w:val="BodyTextL25Bold"/>
      </w:pPr>
      <w:r>
        <w:t xml:space="preserve">Part 3: </w:t>
      </w:r>
      <w:r w:rsidR="00492722" w:rsidRPr="00C44338">
        <w:t>Encrypting File System (EFS)</w:t>
      </w:r>
    </w:p>
    <w:p w:rsidR="00311F7C" w:rsidRDefault="48DA193A" w:rsidP="00311F7C">
      <w:pPr>
        <w:pStyle w:val="Heading1"/>
      </w:pPr>
      <w:r>
        <w:t>Recommended Equipment</w:t>
      </w:r>
    </w:p>
    <w:p w:rsidR="00311F7C" w:rsidRDefault="08F5B876" w:rsidP="00311F7C">
      <w:pPr>
        <w:pStyle w:val="Bulletlevel1"/>
        <w:spacing w:before="60" w:after="60" w:line="276" w:lineRule="auto"/>
      </w:pPr>
      <w:r>
        <w:t>A Windows device</w:t>
      </w:r>
    </w:p>
    <w:p w:rsidR="00311F7C" w:rsidRDefault="48DA193A" w:rsidP="00311F7C">
      <w:pPr>
        <w:pStyle w:val="Heading1"/>
      </w:pPr>
      <w:r>
        <w:t>Instructions</w:t>
      </w:r>
    </w:p>
    <w:p w:rsidR="004A436C" w:rsidRDefault="004A436C" w:rsidP="004A436C">
      <w:pPr>
        <w:pStyle w:val="Bulletlevel1"/>
        <w:numPr>
          <w:ilvl w:val="0"/>
          <w:numId w:val="3"/>
        </w:numPr>
        <w:spacing w:before="60" w:after="60" w:line="276" w:lineRule="auto"/>
      </w:pPr>
      <w:r>
        <w:t>Save as this file to your account.</w:t>
      </w:r>
    </w:p>
    <w:p w:rsidR="004A436C" w:rsidRDefault="004A436C" w:rsidP="004A436C">
      <w:pPr>
        <w:pStyle w:val="Bulletlevel1"/>
        <w:numPr>
          <w:ilvl w:val="0"/>
          <w:numId w:val="0"/>
        </w:numPr>
        <w:spacing w:before="60" w:after="60" w:line="276" w:lineRule="auto"/>
      </w:pPr>
      <w:r>
        <w:t>Use your name for your virtual machine.</w:t>
      </w:r>
    </w:p>
    <w:p w:rsidR="004A436C" w:rsidRPr="009E1AF2" w:rsidRDefault="004A436C" w:rsidP="004A436C">
      <w:pPr>
        <w:pStyle w:val="Bulletlevel1"/>
        <w:numPr>
          <w:ilvl w:val="0"/>
          <w:numId w:val="3"/>
        </w:numPr>
        <w:spacing w:before="60" w:after="60" w:line="276" w:lineRule="auto"/>
      </w:pPr>
      <w:r>
        <w:t>Put your screenshots and answers after each step.</w:t>
      </w:r>
    </w:p>
    <w:p w:rsidR="004A436C" w:rsidRPr="004A436C" w:rsidRDefault="004A436C" w:rsidP="004A436C">
      <w:pPr>
        <w:pStyle w:val="BodyTextL25"/>
      </w:pPr>
    </w:p>
    <w:p w:rsidR="08F5B876" w:rsidRDefault="001F5B85" w:rsidP="001F5B85">
      <w:pPr>
        <w:pStyle w:val="Heading2"/>
      </w:pPr>
      <w:r w:rsidRPr="00C44338">
        <w:t>User Account Control (UAC)</w:t>
      </w:r>
    </w:p>
    <w:p w:rsidR="00556453" w:rsidRDefault="00556453" w:rsidP="00556453">
      <w:pPr>
        <w:pStyle w:val="BodyTextL25"/>
      </w:pPr>
      <w:r>
        <w:t>User Account Control</w:t>
      </w:r>
      <w:r w:rsidR="0033139D">
        <w:t xml:space="preserve"> (UAC)</w:t>
      </w:r>
      <w:r>
        <w:t xml:space="preserve"> is a </w:t>
      </w:r>
      <w:r w:rsidR="006D7AEA">
        <w:t xml:space="preserve">Windows security feature that </w:t>
      </w:r>
      <w:r w:rsidR="00F8629F">
        <w:t>helps prevent malware from causing damage to your PC</w:t>
      </w:r>
      <w:r w:rsidR="00B071AC">
        <w:t xml:space="preserve"> by </w:t>
      </w:r>
      <w:r w:rsidR="00A61CC8">
        <w:t xml:space="preserve">exploiting the privileges of </w:t>
      </w:r>
      <w:r w:rsidR="00651922">
        <w:t xml:space="preserve">the </w:t>
      </w:r>
      <w:r w:rsidR="0033139D">
        <w:t>Administrators</w:t>
      </w:r>
      <w:r w:rsidR="00A61CC8">
        <w:t xml:space="preserve"> group.</w:t>
      </w:r>
      <w:r w:rsidR="0033139D">
        <w:t xml:space="preserve"> UAC </w:t>
      </w:r>
      <w:r w:rsidR="00C20723">
        <w:t xml:space="preserve">also allows </w:t>
      </w:r>
      <w:r w:rsidR="00F464F7">
        <w:t xml:space="preserve">standard users to perform tasks that require elevated privileges within their </w:t>
      </w:r>
      <w:r w:rsidR="003537A3">
        <w:t>session.</w:t>
      </w:r>
    </w:p>
    <w:p w:rsidR="003537A3" w:rsidRDefault="005774E5" w:rsidP="005774E5">
      <w:pPr>
        <w:pStyle w:val="Heading3"/>
      </w:pPr>
      <w:r>
        <w:t>Create a regular user account</w:t>
      </w:r>
      <w:r w:rsidR="006E2C21">
        <w:t>.</w:t>
      </w:r>
    </w:p>
    <w:p w:rsidR="005774E5" w:rsidRDefault="00B26894" w:rsidP="00B26894">
      <w:pPr>
        <w:pStyle w:val="SubStepAlpha"/>
      </w:pPr>
      <w:r>
        <w:t xml:space="preserve">Log into Windows </w:t>
      </w:r>
      <w:r w:rsidR="000F28CC">
        <w:t xml:space="preserve">using an account with administrative privileges. To verify that the account has administrative privileges, click </w:t>
      </w:r>
      <w:r w:rsidR="000F28CC">
        <w:rPr>
          <w:b/>
          <w:bCs/>
        </w:rPr>
        <w:t>Start</w:t>
      </w:r>
      <w:r w:rsidR="000F28CC">
        <w:t>&gt;</w:t>
      </w:r>
      <w:r w:rsidR="000F28CC">
        <w:rPr>
          <w:b/>
          <w:bCs/>
        </w:rPr>
        <w:t>Settings</w:t>
      </w:r>
      <w:r w:rsidR="000F28CC">
        <w:t>&gt;</w:t>
      </w:r>
      <w:r w:rsidR="008A05E3" w:rsidRPr="008A05E3">
        <w:rPr>
          <w:b/>
          <w:bCs/>
        </w:rPr>
        <w:t>Accounts</w:t>
      </w:r>
      <w:r w:rsidR="008A05E3">
        <w:t>&gt;</w:t>
      </w:r>
      <w:proofErr w:type="gramStart"/>
      <w:r w:rsidR="008A05E3" w:rsidRPr="008A05E3">
        <w:rPr>
          <w:b/>
          <w:bCs/>
        </w:rPr>
        <w:t>Your</w:t>
      </w:r>
      <w:proofErr w:type="gramEnd"/>
      <w:r w:rsidR="008A05E3" w:rsidRPr="008A05E3">
        <w:rPr>
          <w:b/>
          <w:bCs/>
        </w:rPr>
        <w:t xml:space="preserve"> </w:t>
      </w:r>
      <w:proofErr w:type="spellStart"/>
      <w:r w:rsidR="008A05E3" w:rsidRPr="008A05E3">
        <w:rPr>
          <w:b/>
          <w:bCs/>
        </w:rPr>
        <w:t>info</w:t>
      </w:r>
      <w:r w:rsidR="008A05E3">
        <w:t>.</w:t>
      </w:r>
      <w:r w:rsidR="007C052F">
        <w:t>Under</w:t>
      </w:r>
      <w:proofErr w:type="spellEnd"/>
      <w:r w:rsidR="007C052F">
        <w:t xml:space="preserve"> your username, you should see </w:t>
      </w:r>
      <w:r w:rsidR="00447CAB" w:rsidRPr="00447CAB">
        <w:rPr>
          <w:b/>
          <w:bCs/>
        </w:rPr>
        <w:t>Administrator</w:t>
      </w:r>
      <w:r w:rsidR="007C052F">
        <w:t xml:space="preserve"> to indicate that this account</w:t>
      </w:r>
      <w:r w:rsidR="00447CAB">
        <w:t xml:space="preserve"> is part of the Administrators group.</w:t>
      </w:r>
    </w:p>
    <w:p w:rsidR="00DB65F6" w:rsidRDefault="00DB65F6" w:rsidP="00DB65F6">
      <w:pPr>
        <w:pStyle w:val="SubStepAlpha"/>
        <w:numPr>
          <w:ilvl w:val="0"/>
          <w:numId w:val="0"/>
        </w:numPr>
        <w:ind w:left="720"/>
      </w:pPr>
      <w:r w:rsidRPr="00DB65F6">
        <w:rPr>
          <w:noProof/>
          <w:lang w:val="en-PH" w:eastAsia="en-PH"/>
        </w:rPr>
        <w:drawing>
          <wp:inline distT="0" distB="0" distL="0" distR="0" wp14:anchorId="5C048D32" wp14:editId="46A813F7">
            <wp:extent cx="4019550" cy="159396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9561" cy="160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5F6" w:rsidRDefault="00DB65F6" w:rsidP="00DB65F6">
      <w:pPr>
        <w:pStyle w:val="SubStepAlpha"/>
        <w:numPr>
          <w:ilvl w:val="0"/>
          <w:numId w:val="0"/>
        </w:numPr>
        <w:ind w:left="720"/>
      </w:pPr>
    </w:p>
    <w:p w:rsidR="00DB65F6" w:rsidRDefault="00DB65F6" w:rsidP="00DB65F6">
      <w:pPr>
        <w:pStyle w:val="SubStepAlpha"/>
        <w:numPr>
          <w:ilvl w:val="0"/>
          <w:numId w:val="0"/>
        </w:numPr>
        <w:ind w:left="720"/>
      </w:pPr>
    </w:p>
    <w:p w:rsidR="001F7443" w:rsidRDefault="001F7443" w:rsidP="00B26894">
      <w:pPr>
        <w:pStyle w:val="SubStepAlpha"/>
      </w:pPr>
      <w:r>
        <w:lastRenderedPageBreak/>
        <w:t xml:space="preserve">Click </w:t>
      </w:r>
      <w:r w:rsidRPr="7164E1F2">
        <w:rPr>
          <w:b/>
          <w:bCs/>
        </w:rPr>
        <w:t>Family &amp; other users</w:t>
      </w:r>
      <w:r>
        <w:t xml:space="preserve"> to add another user account.</w:t>
      </w:r>
    </w:p>
    <w:p w:rsidR="006A722C" w:rsidRDefault="006A722C" w:rsidP="006A722C">
      <w:pPr>
        <w:pStyle w:val="SubStepAlpha"/>
        <w:numPr>
          <w:ilvl w:val="0"/>
          <w:numId w:val="0"/>
        </w:numPr>
        <w:ind w:left="720"/>
      </w:pPr>
      <w:r w:rsidRPr="006A722C">
        <w:rPr>
          <w:noProof/>
          <w:lang w:val="en-PH" w:eastAsia="en-PH"/>
        </w:rPr>
        <w:drawing>
          <wp:inline distT="0" distB="0" distL="0" distR="0" wp14:anchorId="46E72344" wp14:editId="7B7158B5">
            <wp:extent cx="3971925" cy="209432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6268" cy="21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04" w:rsidRDefault="009B0B04" w:rsidP="00601AF4">
      <w:pPr>
        <w:pStyle w:val="SubStepAlpha"/>
      </w:pPr>
      <w:r>
        <w:t xml:space="preserve">Click </w:t>
      </w:r>
      <w:r w:rsidRPr="7164E1F2">
        <w:rPr>
          <w:b/>
          <w:bCs/>
        </w:rPr>
        <w:t>Add someone else to this PC</w:t>
      </w:r>
      <w:r w:rsidR="00886570" w:rsidRPr="00886570">
        <w:t xml:space="preserve"> (or </w:t>
      </w:r>
      <w:r w:rsidR="00886570">
        <w:rPr>
          <w:b/>
          <w:bCs/>
        </w:rPr>
        <w:t>Add account</w:t>
      </w:r>
      <w:r w:rsidR="00886570" w:rsidRPr="00DC1F5C">
        <w:t xml:space="preserve"> in Windows 11)</w:t>
      </w:r>
      <w:r>
        <w:t xml:space="preserve"> if </w:t>
      </w:r>
      <w:r w:rsidR="00347853">
        <w:t>there is not a</w:t>
      </w:r>
      <w:r w:rsidR="00A375DF">
        <w:t xml:space="preserve"> standard user</w:t>
      </w:r>
      <w:r>
        <w:t xml:space="preserve"> account on this PC.</w:t>
      </w:r>
      <w:r w:rsidR="00A375DF">
        <w:t xml:space="preserve"> Provide the information necessary to create a new user account.</w:t>
      </w:r>
    </w:p>
    <w:p w:rsidR="006A722C" w:rsidRDefault="006A722C" w:rsidP="006A722C">
      <w:pPr>
        <w:pStyle w:val="SubStepAlpha"/>
        <w:numPr>
          <w:ilvl w:val="0"/>
          <w:numId w:val="0"/>
        </w:numPr>
        <w:ind w:left="720"/>
      </w:pPr>
      <w:r w:rsidRPr="006A722C">
        <w:rPr>
          <w:noProof/>
          <w:lang w:val="en-PH" w:eastAsia="en-PH"/>
        </w:rPr>
        <w:drawing>
          <wp:inline distT="0" distB="0" distL="0" distR="0" wp14:anchorId="2E680212" wp14:editId="736B02E7">
            <wp:extent cx="2076450" cy="144514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2441" cy="145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C21" w:rsidRDefault="00FC1C06" w:rsidP="006E2C21">
      <w:pPr>
        <w:pStyle w:val="Heading3"/>
      </w:pPr>
      <w:r>
        <w:t>Run as administrator vs. standard user</w:t>
      </w:r>
    </w:p>
    <w:p w:rsidR="00FC1C06" w:rsidRDefault="00147BDB" w:rsidP="005F44C9">
      <w:pPr>
        <w:pStyle w:val="SubStepAlpha"/>
      </w:pPr>
      <w:r>
        <w:t>Still log</w:t>
      </w:r>
      <w:r w:rsidR="0044665D">
        <w:t>ged</w:t>
      </w:r>
      <w:r>
        <w:t xml:space="preserve"> as the user with administrative rights, run </w:t>
      </w:r>
      <w:r w:rsidR="005F44C9">
        <w:rPr>
          <w:b/>
          <w:bCs/>
        </w:rPr>
        <w:t xml:space="preserve">Windows </w:t>
      </w:r>
      <w:proofErr w:type="spellStart"/>
      <w:r w:rsidR="005F44C9">
        <w:rPr>
          <w:b/>
          <w:bCs/>
        </w:rPr>
        <w:t>Powershell</w:t>
      </w:r>
      <w:proofErr w:type="spellEnd"/>
      <w:r w:rsidR="005F44C9">
        <w:t xml:space="preserve"> as an administrator.</w:t>
      </w:r>
      <w:r w:rsidR="009279A6">
        <w:t xml:space="preserve"> Click </w:t>
      </w:r>
      <w:r w:rsidR="009279A6">
        <w:rPr>
          <w:b/>
          <w:bCs/>
        </w:rPr>
        <w:t>Start</w:t>
      </w:r>
      <w:r w:rsidR="009279A6" w:rsidRPr="005A59E7">
        <w:t>&gt;</w:t>
      </w:r>
      <w:r w:rsidR="00AB3760" w:rsidRPr="005A59E7">
        <w:t>expan</w:t>
      </w:r>
      <w:r w:rsidR="005A59E7">
        <w:t>d</w:t>
      </w:r>
      <w:r w:rsidR="007F1D6B">
        <w:t xml:space="preserve"> the</w:t>
      </w:r>
      <w:r w:rsidR="009279A6">
        <w:rPr>
          <w:b/>
          <w:bCs/>
        </w:rPr>
        <w:t xml:space="preserve"> Windows </w:t>
      </w:r>
      <w:proofErr w:type="spellStart"/>
      <w:r w:rsidR="009279A6">
        <w:rPr>
          <w:b/>
          <w:bCs/>
        </w:rPr>
        <w:t>Powershell</w:t>
      </w:r>
      <w:r w:rsidR="007F1D6B">
        <w:t>folder</w:t>
      </w:r>
      <w:proofErr w:type="spellEnd"/>
      <w:r w:rsidR="00AB3760" w:rsidRPr="005A59E7">
        <w:t xml:space="preserve">&gt; right-click </w:t>
      </w:r>
      <w:r w:rsidR="00AB3760">
        <w:rPr>
          <w:b/>
          <w:bCs/>
        </w:rPr>
        <w:t xml:space="preserve">Window </w:t>
      </w:r>
      <w:proofErr w:type="spellStart"/>
      <w:r w:rsidR="00AB3760">
        <w:rPr>
          <w:b/>
          <w:bCs/>
        </w:rPr>
        <w:t>Powershell</w:t>
      </w:r>
      <w:proofErr w:type="spellEnd"/>
      <w:r w:rsidR="00AB3760" w:rsidRPr="005A59E7">
        <w:t>&gt;</w:t>
      </w:r>
      <w:r w:rsidR="00AB3760">
        <w:rPr>
          <w:b/>
          <w:bCs/>
        </w:rPr>
        <w:t>select Run as Administrator</w:t>
      </w:r>
      <w:r w:rsidR="00AB3760" w:rsidRPr="005A59E7">
        <w:t>.</w:t>
      </w:r>
    </w:p>
    <w:p w:rsidR="006A722C" w:rsidRDefault="006A722C" w:rsidP="006A722C">
      <w:pPr>
        <w:pStyle w:val="SubStepAlpha"/>
        <w:numPr>
          <w:ilvl w:val="0"/>
          <w:numId w:val="0"/>
        </w:numPr>
        <w:ind w:left="720"/>
      </w:pPr>
      <w:r w:rsidRPr="006A722C">
        <w:rPr>
          <w:noProof/>
          <w:lang w:val="en-PH" w:eastAsia="en-PH"/>
        </w:rPr>
        <w:drawing>
          <wp:inline distT="0" distB="0" distL="0" distR="0" wp14:anchorId="1C46B07C" wp14:editId="1D5C0164">
            <wp:extent cx="4829175" cy="14300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9E7" w:rsidRDefault="004B6965" w:rsidP="00A44422">
      <w:pPr>
        <w:pStyle w:val="Heading4"/>
      </w:pPr>
      <w:r>
        <w:t>Question:</w:t>
      </w:r>
    </w:p>
    <w:p w:rsidR="004B6965" w:rsidRDefault="004B6965" w:rsidP="00A44422">
      <w:pPr>
        <w:pStyle w:val="BodyTextL50"/>
        <w:spacing w:before="0"/>
      </w:pPr>
      <w:r>
        <w:t xml:space="preserve">Did you need to provide your </w:t>
      </w:r>
      <w:r w:rsidR="00951B4F">
        <w:t xml:space="preserve">password to </w:t>
      </w:r>
      <w:r w:rsidR="004775DA">
        <w:t>allow this app to make changes? Explain your answer.</w:t>
      </w:r>
    </w:p>
    <w:p w:rsidR="004775DA" w:rsidRDefault="006A722C" w:rsidP="006A722C">
      <w:pPr>
        <w:pStyle w:val="AnswerLineL50"/>
        <w:numPr>
          <w:ilvl w:val="0"/>
          <w:numId w:val="19"/>
        </w:numPr>
      </w:pPr>
      <w:r w:rsidRPr="006A722C">
        <w:rPr>
          <w:noProof/>
          <w:lang w:val="en-PH"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2505076</wp:posOffset>
            </wp:positionH>
            <wp:positionV relativeFrom="page">
              <wp:posOffset>8058151</wp:posOffset>
            </wp:positionV>
            <wp:extent cx="2305334" cy="1219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466" cy="122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 w:val="0"/>
          <w:color w:val="auto"/>
        </w:rPr>
        <w:t xml:space="preserve">No, because </w:t>
      </w:r>
      <w:r w:rsidR="00B54F9C">
        <w:rPr>
          <w:b w:val="0"/>
          <w:color w:val="auto"/>
        </w:rPr>
        <w:t xml:space="preserve">the account I am using </w:t>
      </w:r>
      <w:r w:rsidR="00AA5006">
        <w:rPr>
          <w:b w:val="0"/>
          <w:color w:val="auto"/>
        </w:rPr>
        <w:t xml:space="preserve">is </w:t>
      </w:r>
      <w:r w:rsidR="00B54F9C">
        <w:rPr>
          <w:b w:val="0"/>
          <w:color w:val="auto"/>
        </w:rPr>
        <w:t>the administrator account</w:t>
      </w:r>
      <w:r>
        <w:rPr>
          <w:b w:val="0"/>
          <w:color w:val="auto"/>
        </w:rPr>
        <w:t>.</w:t>
      </w:r>
      <w:r w:rsidR="004775DA">
        <w:t>re.</w:t>
      </w:r>
    </w:p>
    <w:p w:rsidR="007976E3" w:rsidRDefault="007976E3" w:rsidP="005F44C9">
      <w:pPr>
        <w:pStyle w:val="SubStepAlpha"/>
      </w:pPr>
      <w:r>
        <w:t xml:space="preserve">Click </w:t>
      </w:r>
      <w:r>
        <w:rPr>
          <w:b/>
          <w:bCs/>
        </w:rPr>
        <w:t>No</w:t>
      </w:r>
      <w:r>
        <w:t xml:space="preserve"> to exit the UAC prompt.</w:t>
      </w:r>
    </w:p>
    <w:p w:rsidR="006A722C" w:rsidRDefault="006A722C" w:rsidP="006A722C">
      <w:pPr>
        <w:pStyle w:val="SubStepAlpha"/>
        <w:numPr>
          <w:ilvl w:val="0"/>
          <w:numId w:val="0"/>
        </w:numPr>
        <w:ind w:left="720"/>
      </w:pPr>
    </w:p>
    <w:p w:rsidR="006A722C" w:rsidRDefault="006A722C" w:rsidP="006A722C">
      <w:pPr>
        <w:pStyle w:val="SubStepAlpha"/>
        <w:numPr>
          <w:ilvl w:val="0"/>
          <w:numId w:val="0"/>
        </w:numPr>
        <w:ind w:left="720"/>
      </w:pPr>
    </w:p>
    <w:p w:rsidR="006A722C" w:rsidRDefault="006A722C" w:rsidP="006A722C">
      <w:pPr>
        <w:pStyle w:val="SubStepAlpha"/>
        <w:numPr>
          <w:ilvl w:val="0"/>
          <w:numId w:val="0"/>
        </w:numPr>
        <w:ind w:left="720"/>
      </w:pPr>
    </w:p>
    <w:p w:rsidR="006A722C" w:rsidRDefault="006A722C" w:rsidP="006A722C">
      <w:pPr>
        <w:pStyle w:val="SubStepAlpha"/>
        <w:numPr>
          <w:ilvl w:val="0"/>
          <w:numId w:val="0"/>
        </w:numPr>
        <w:ind w:left="720"/>
      </w:pPr>
    </w:p>
    <w:p w:rsidR="00484EF9" w:rsidRDefault="00213C26" w:rsidP="00484EF9">
      <w:pPr>
        <w:pStyle w:val="SubStepAlpha"/>
      </w:pPr>
      <w:r>
        <w:lastRenderedPageBreak/>
        <w:t>Now log in</w:t>
      </w:r>
      <w:r w:rsidR="006A722C">
        <w:t xml:space="preserve"> </w:t>
      </w:r>
      <w:r>
        <w:t>as a standard user</w:t>
      </w:r>
      <w:r w:rsidR="00621FB8">
        <w:t xml:space="preserve"> and run Windows </w:t>
      </w:r>
      <w:proofErr w:type="spellStart"/>
      <w:r w:rsidR="00621FB8">
        <w:t>Powershell</w:t>
      </w:r>
      <w:proofErr w:type="spellEnd"/>
      <w:r w:rsidR="00621FB8">
        <w:t xml:space="preserve"> </w:t>
      </w:r>
      <w:r w:rsidR="00484EF9">
        <w:t xml:space="preserve">as an administrator. </w:t>
      </w:r>
    </w:p>
    <w:p w:rsidR="004A1142" w:rsidRDefault="004A1142" w:rsidP="004A1142">
      <w:pPr>
        <w:pStyle w:val="SubStepAlpha"/>
        <w:numPr>
          <w:ilvl w:val="0"/>
          <w:numId w:val="0"/>
        </w:numPr>
        <w:ind w:left="720"/>
      </w:pPr>
      <w:r w:rsidRPr="004A1142">
        <w:rPr>
          <w:noProof/>
          <w:lang w:val="en-PH" w:eastAsia="en-PH"/>
        </w:rPr>
        <w:drawing>
          <wp:inline distT="0" distB="0" distL="0" distR="0" wp14:anchorId="794A88FE" wp14:editId="3FED3278">
            <wp:extent cx="2686050" cy="20648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4627" cy="20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79" w:rsidRDefault="00DA7079" w:rsidP="00A44422">
      <w:pPr>
        <w:pStyle w:val="Heading4"/>
      </w:pPr>
      <w:r>
        <w:t>Question:</w:t>
      </w:r>
    </w:p>
    <w:p w:rsidR="00DA7079" w:rsidRDefault="00DA7079" w:rsidP="00A44422">
      <w:pPr>
        <w:pStyle w:val="BodyTextL50"/>
        <w:spacing w:before="0"/>
      </w:pPr>
      <w:r>
        <w:t>Did you need to provide your password to allow this app to make changes? Explain your answer.</w:t>
      </w:r>
    </w:p>
    <w:p w:rsidR="00DA7079" w:rsidRPr="004A1142" w:rsidRDefault="00B54F9C" w:rsidP="00B54F9C">
      <w:pPr>
        <w:pStyle w:val="AnswerLineL50"/>
        <w:numPr>
          <w:ilvl w:val="0"/>
          <w:numId w:val="19"/>
        </w:numPr>
        <w:rPr>
          <w:b w:val="0"/>
          <w:color w:val="auto"/>
        </w:rPr>
      </w:pPr>
      <w:r>
        <w:rPr>
          <w:b w:val="0"/>
          <w:color w:val="auto"/>
        </w:rPr>
        <w:t>Yes, because the administrator account is not the account I am using.</w:t>
      </w:r>
    </w:p>
    <w:p w:rsidR="00DA7079" w:rsidRDefault="00DA7079" w:rsidP="00DA7079">
      <w:pPr>
        <w:pStyle w:val="SubStepAlpha"/>
      </w:pPr>
      <w:r>
        <w:t xml:space="preserve">Click </w:t>
      </w:r>
      <w:r>
        <w:rPr>
          <w:b/>
          <w:bCs/>
        </w:rPr>
        <w:t>No</w:t>
      </w:r>
      <w:r>
        <w:t xml:space="preserve"> to exit the UAC prompt.</w:t>
      </w:r>
    </w:p>
    <w:p w:rsidR="00CA3EF0" w:rsidRDefault="002C0D3A" w:rsidP="00FA4CAD">
      <w:pPr>
        <w:pStyle w:val="Heading2"/>
      </w:pPr>
      <w:r>
        <w:t>Permission Inheritance</w:t>
      </w:r>
    </w:p>
    <w:p w:rsidR="003D3A49" w:rsidRPr="003D3A49" w:rsidRDefault="003D3A49" w:rsidP="00FB4BAF">
      <w:pPr>
        <w:pStyle w:val="Heading3"/>
      </w:pPr>
      <w:r>
        <w:t xml:space="preserve">Review </w:t>
      </w:r>
      <w:r w:rsidR="003A3B7A">
        <w:t xml:space="preserve">folder </w:t>
      </w:r>
      <w:r>
        <w:t>permission</w:t>
      </w:r>
      <w:r w:rsidR="008B1DE5">
        <w:t>s</w:t>
      </w:r>
    </w:p>
    <w:p w:rsidR="002C0D3A" w:rsidRDefault="008B1DE5" w:rsidP="00D36F2A">
      <w:pPr>
        <w:pStyle w:val="SubStepAlpha"/>
      </w:pPr>
      <w:r>
        <w:t>Log in to</w:t>
      </w:r>
      <w:r w:rsidR="005C0673">
        <w:t xml:space="preserve"> an administrative account</w:t>
      </w:r>
      <w:r>
        <w:t>. N</w:t>
      </w:r>
      <w:r w:rsidR="005C0673">
        <w:t>avigate to C:\</w:t>
      </w:r>
      <w:r w:rsidR="00EC480C">
        <w:t xml:space="preserve">with </w:t>
      </w:r>
      <w:r w:rsidR="00404A41">
        <w:t>F</w:t>
      </w:r>
      <w:r w:rsidR="00EC480C">
        <w:t xml:space="preserve">ile </w:t>
      </w:r>
      <w:r w:rsidR="00404A41">
        <w:t>E</w:t>
      </w:r>
      <w:r w:rsidR="00EC480C">
        <w:t xml:space="preserve">xplorer </w:t>
      </w:r>
      <w:r w:rsidR="00D405F3">
        <w:t>and create a folder with a name of your cho</w:t>
      </w:r>
      <w:r w:rsidR="00E553E6">
        <w:t>ice.</w:t>
      </w: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  <w:r w:rsidRPr="00B54F9C">
        <w:rPr>
          <w:noProof/>
          <w:lang w:val="en-PH" w:eastAsia="en-PH"/>
        </w:rPr>
        <w:drawing>
          <wp:inline distT="0" distB="0" distL="0" distR="0" wp14:anchorId="39FF5AD7" wp14:editId="5472443E">
            <wp:extent cx="4315427" cy="93358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BA8" w:rsidRDefault="00280AA9" w:rsidP="00D36F2A">
      <w:pPr>
        <w:pStyle w:val="SubStepAlpha"/>
      </w:pPr>
      <w:r>
        <w:t xml:space="preserve">Right-click </w:t>
      </w:r>
      <w:r w:rsidR="00A8143C">
        <w:t xml:space="preserve">the </w:t>
      </w:r>
      <w:r w:rsidR="00E553E6">
        <w:t xml:space="preserve">newly created </w:t>
      </w:r>
      <w:r w:rsidR="00A8143C">
        <w:t xml:space="preserve">folder and select </w:t>
      </w:r>
      <w:r w:rsidR="00A8143C">
        <w:rPr>
          <w:b/>
          <w:bCs/>
        </w:rPr>
        <w:t>Properties</w:t>
      </w:r>
      <w:r w:rsidR="00A8143C" w:rsidRPr="00E553E6">
        <w:t>.</w:t>
      </w: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  <w:r w:rsidRPr="00B54F9C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1781176</wp:posOffset>
            </wp:positionH>
            <wp:positionV relativeFrom="paragraph">
              <wp:posOffset>12700</wp:posOffset>
            </wp:positionV>
            <wp:extent cx="2282190" cy="2918800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8939" cy="2927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</w:p>
    <w:p w:rsidR="00D36F2A" w:rsidRDefault="00D36F2A" w:rsidP="00D36F2A">
      <w:pPr>
        <w:pStyle w:val="SubStepAlpha"/>
      </w:pPr>
      <w:r>
        <w:lastRenderedPageBreak/>
        <w:t>Navigate to the Security tab.</w:t>
      </w: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  <w:r w:rsidRPr="00B54F9C">
        <w:rPr>
          <w:noProof/>
          <w:lang w:val="en-PH" w:eastAsia="en-PH"/>
        </w:rPr>
        <w:drawing>
          <wp:inline distT="0" distB="0" distL="0" distR="0" wp14:anchorId="12093DBA" wp14:editId="38D03260">
            <wp:extent cx="3096057" cy="1009791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174" w:rsidRDefault="008D4174" w:rsidP="00AC0BD0">
      <w:pPr>
        <w:pStyle w:val="Heading4"/>
      </w:pPr>
      <w:r>
        <w:t>Question</w:t>
      </w:r>
      <w:r w:rsidR="002A312D">
        <w:t>s</w:t>
      </w:r>
      <w:r>
        <w:t>:</w:t>
      </w:r>
    </w:p>
    <w:p w:rsidR="008D4174" w:rsidRDefault="008D4174" w:rsidP="004D34DD">
      <w:pPr>
        <w:pStyle w:val="BodyTextL50"/>
        <w:spacing w:before="0"/>
      </w:pPr>
      <w:r>
        <w:t xml:space="preserve">Which group or usernames have </w:t>
      </w:r>
      <w:r w:rsidR="00AA04B3">
        <w:t>full control of the folder?</w:t>
      </w:r>
    </w:p>
    <w:p w:rsidR="00AA04B3" w:rsidRPr="00B54F9C" w:rsidRDefault="00B54F9C" w:rsidP="00B54F9C">
      <w:pPr>
        <w:pStyle w:val="AnswerLineL50"/>
        <w:numPr>
          <w:ilvl w:val="0"/>
          <w:numId w:val="19"/>
        </w:numPr>
        <w:rPr>
          <w:b w:val="0"/>
          <w:color w:val="auto"/>
        </w:rPr>
      </w:pPr>
      <w:r>
        <w:rPr>
          <w:b w:val="0"/>
          <w:color w:val="auto"/>
        </w:rPr>
        <w:t>The System, administrators, and users.</w:t>
      </w:r>
    </w:p>
    <w:p w:rsidR="00D36F2A" w:rsidRDefault="00063BEE" w:rsidP="00063BEE">
      <w:pPr>
        <w:pStyle w:val="SubStepAlpha"/>
      </w:pPr>
      <w:r>
        <w:t xml:space="preserve">Click </w:t>
      </w:r>
      <w:r>
        <w:rPr>
          <w:b/>
          <w:bCs/>
        </w:rPr>
        <w:t>Advanced</w:t>
      </w:r>
      <w:r w:rsidRPr="00063BEE">
        <w:t xml:space="preserve"> to </w:t>
      </w:r>
      <w:r w:rsidR="00AA2FB2">
        <w:t xml:space="preserve">review </w:t>
      </w:r>
      <w:r w:rsidR="0050039F">
        <w:t>permission</w:t>
      </w:r>
      <w:r w:rsidR="00C960B9">
        <w:t>s</w:t>
      </w:r>
      <w:r w:rsidR="0050039F">
        <w:t xml:space="preserve"> in detail.</w:t>
      </w: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  <w:r w:rsidRPr="00B54F9C">
        <w:rPr>
          <w:noProof/>
          <w:lang w:val="en-PH" w:eastAsia="en-PH"/>
        </w:rPr>
        <w:drawing>
          <wp:inline distT="0" distB="0" distL="0" distR="0" wp14:anchorId="629CC83C" wp14:editId="33BA9897">
            <wp:extent cx="6400800" cy="9436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C0F" w:rsidRDefault="009B0604" w:rsidP="00063BEE">
      <w:pPr>
        <w:pStyle w:val="SubStepAlpha"/>
      </w:pPr>
      <w:r>
        <w:t xml:space="preserve">Click </w:t>
      </w:r>
      <w:r>
        <w:rPr>
          <w:b/>
          <w:bCs/>
        </w:rPr>
        <w:t>Effective Access</w:t>
      </w:r>
      <w:r>
        <w:t xml:space="preserve">. </w:t>
      </w:r>
      <w:r w:rsidR="002433ED">
        <w:t xml:space="preserve">Click </w:t>
      </w:r>
      <w:r w:rsidR="002433ED">
        <w:rPr>
          <w:b/>
          <w:bCs/>
        </w:rPr>
        <w:t>Select a user</w:t>
      </w:r>
      <w:r w:rsidR="002433ED">
        <w:t>.</w:t>
      </w: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  <w:r w:rsidRPr="00B54F9C">
        <w:rPr>
          <w:noProof/>
          <w:lang w:val="en-PH" w:eastAsia="en-PH"/>
        </w:rPr>
        <w:drawing>
          <wp:inline distT="0" distB="0" distL="0" distR="0" wp14:anchorId="782282E3" wp14:editId="239EF861">
            <wp:extent cx="5219700" cy="1579891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1274" cy="15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39F" w:rsidRDefault="002433ED" w:rsidP="00063BEE">
      <w:pPr>
        <w:pStyle w:val="SubStepAlpha"/>
      </w:pPr>
      <w:r>
        <w:t xml:space="preserve">Enter </w:t>
      </w:r>
      <w:r w:rsidR="00802B28">
        <w:t xml:space="preserve">the username of </w:t>
      </w:r>
      <w:r w:rsidR="00D55C0F">
        <w:t xml:space="preserve">current account in the </w:t>
      </w:r>
      <w:r w:rsidR="00D55C0F">
        <w:rPr>
          <w:b/>
          <w:bCs/>
        </w:rPr>
        <w:t>Enter the object name to select (example)</w:t>
      </w:r>
      <w:r w:rsidR="00D55C0F">
        <w:t xml:space="preserve">. Click </w:t>
      </w:r>
      <w:r w:rsidR="00D55C0F">
        <w:rPr>
          <w:b/>
          <w:bCs/>
        </w:rPr>
        <w:t>Check Names</w:t>
      </w:r>
      <w:r w:rsidR="00D55C0F">
        <w:t xml:space="preserve"> to verify the object name is correct. Click </w:t>
      </w:r>
      <w:r w:rsidR="00D55C0F">
        <w:rPr>
          <w:b/>
          <w:bCs/>
        </w:rPr>
        <w:t>OK</w:t>
      </w:r>
      <w:r w:rsidR="00B54F9C">
        <w:rPr>
          <w:b/>
          <w:bCs/>
        </w:rPr>
        <w:t xml:space="preserve"> </w:t>
      </w:r>
      <w:r w:rsidR="00487024">
        <w:t>to continue.</w:t>
      </w:r>
    </w:p>
    <w:p w:rsidR="00B54F9C" w:rsidRDefault="00B54F9C" w:rsidP="00B54F9C">
      <w:pPr>
        <w:pStyle w:val="SubStepAlpha"/>
        <w:numPr>
          <w:ilvl w:val="0"/>
          <w:numId w:val="0"/>
        </w:numPr>
        <w:ind w:left="720"/>
      </w:pPr>
      <w:r w:rsidRPr="00B54F9C">
        <w:rPr>
          <w:noProof/>
          <w:lang w:val="en-PH" w:eastAsia="en-PH"/>
        </w:rPr>
        <w:drawing>
          <wp:inline distT="0" distB="0" distL="0" distR="0" wp14:anchorId="4E6D530F" wp14:editId="64C60449">
            <wp:extent cx="2819400" cy="1541113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4045" cy="156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27" w:rsidRDefault="00487024" w:rsidP="00383827">
      <w:pPr>
        <w:pStyle w:val="SubStepAlpha"/>
      </w:pPr>
      <w:r>
        <w:t xml:space="preserve">Click </w:t>
      </w:r>
      <w:r>
        <w:rPr>
          <w:b/>
          <w:bCs/>
        </w:rPr>
        <w:t>View effective access</w:t>
      </w:r>
      <w:r>
        <w:t xml:space="preserve"> to view the current permission.</w:t>
      </w:r>
      <w:r w:rsidR="007A2845">
        <w:t xml:space="preserve"> Note this user has full control of this folder.</w:t>
      </w:r>
      <w:r w:rsidR="00ED2553">
        <w:t xml:space="preserve"> Click </w:t>
      </w:r>
      <w:r w:rsidR="00ED2553">
        <w:rPr>
          <w:b/>
          <w:bCs/>
        </w:rPr>
        <w:t>OK</w:t>
      </w:r>
      <w:r w:rsidR="00ED2553">
        <w:t xml:space="preserve"> when done.</w:t>
      </w:r>
    </w:p>
    <w:p w:rsidR="008B52C8" w:rsidRDefault="008B52C8" w:rsidP="008B52C8">
      <w:pPr>
        <w:pStyle w:val="SubStepAlpha"/>
        <w:numPr>
          <w:ilvl w:val="0"/>
          <w:numId w:val="0"/>
        </w:numPr>
        <w:ind w:left="720"/>
      </w:pPr>
    </w:p>
    <w:p w:rsidR="008B52C8" w:rsidRDefault="008B52C8" w:rsidP="008B52C8">
      <w:pPr>
        <w:pStyle w:val="SubStepAlpha"/>
        <w:numPr>
          <w:ilvl w:val="0"/>
          <w:numId w:val="0"/>
        </w:numPr>
        <w:ind w:left="720"/>
      </w:pPr>
    </w:p>
    <w:p w:rsidR="008B52C8" w:rsidRDefault="008B52C8" w:rsidP="008B52C8">
      <w:pPr>
        <w:pStyle w:val="SubStepAlpha"/>
        <w:numPr>
          <w:ilvl w:val="0"/>
          <w:numId w:val="0"/>
        </w:numPr>
        <w:ind w:left="720"/>
      </w:pPr>
    </w:p>
    <w:p w:rsidR="00383827" w:rsidRDefault="005C048A" w:rsidP="00383827">
      <w:pPr>
        <w:pStyle w:val="SubStepAlpha"/>
      </w:pPr>
      <w:r>
        <w:lastRenderedPageBreak/>
        <w:t xml:space="preserve">Click </w:t>
      </w:r>
      <w:r>
        <w:rPr>
          <w:b/>
          <w:bCs/>
        </w:rPr>
        <w:t>Select a user</w:t>
      </w:r>
      <w:r w:rsidR="00056C2D">
        <w:t xml:space="preserve"> and enter the </w:t>
      </w:r>
      <w:r w:rsidR="00784E3C">
        <w:t xml:space="preserve">username of newly created user </w:t>
      </w:r>
      <w:r w:rsidR="00720CF8">
        <w:t xml:space="preserve">in this activity. Click </w:t>
      </w:r>
      <w:r w:rsidR="00F936DE">
        <w:rPr>
          <w:b/>
          <w:bCs/>
        </w:rPr>
        <w:t>Check Names</w:t>
      </w:r>
      <w:r w:rsidR="00F936DE">
        <w:t xml:space="preserve"> to verify and click </w:t>
      </w:r>
      <w:r w:rsidR="00F936DE">
        <w:rPr>
          <w:b/>
          <w:bCs/>
        </w:rPr>
        <w:t>OK</w:t>
      </w:r>
      <w:r w:rsidR="00F936DE">
        <w:t xml:space="preserve">. </w:t>
      </w:r>
      <w:r w:rsidR="0049179D">
        <w:t xml:space="preserve">Click </w:t>
      </w:r>
      <w:r w:rsidR="0049179D">
        <w:rPr>
          <w:b/>
          <w:bCs/>
        </w:rPr>
        <w:t>View effective access</w:t>
      </w:r>
      <w:r w:rsidR="0049179D">
        <w:t xml:space="preserve"> to view the current permission</w:t>
      </w:r>
      <w:r w:rsidR="000E2CC0">
        <w:t>s</w:t>
      </w:r>
      <w:r w:rsidR="0049179D">
        <w:t xml:space="preserve">. Note this user does not have </w:t>
      </w:r>
      <w:r w:rsidR="000E2CC0">
        <w:t xml:space="preserve">the </w:t>
      </w:r>
      <w:r w:rsidR="0049179D">
        <w:t>same permission</w:t>
      </w:r>
      <w:r w:rsidR="000E2CC0">
        <w:t>s</w:t>
      </w:r>
      <w:r w:rsidR="0049179D">
        <w:t xml:space="preserve">. Click </w:t>
      </w:r>
      <w:r w:rsidR="0049179D">
        <w:rPr>
          <w:b/>
          <w:bCs/>
        </w:rPr>
        <w:t>OK</w:t>
      </w:r>
      <w:r w:rsidR="0049179D">
        <w:t>.</w:t>
      </w:r>
    </w:p>
    <w:p w:rsidR="008B52C8" w:rsidRDefault="008B52C8" w:rsidP="008B52C8">
      <w:pPr>
        <w:pStyle w:val="SubStepAlpha"/>
        <w:numPr>
          <w:ilvl w:val="0"/>
          <w:numId w:val="0"/>
        </w:numPr>
        <w:ind w:left="720"/>
      </w:pPr>
      <w:r w:rsidRPr="008B52C8">
        <w:rPr>
          <w:noProof/>
          <w:lang w:val="en-PH" w:eastAsia="en-PH"/>
        </w:rPr>
        <w:drawing>
          <wp:inline distT="0" distB="0" distL="0" distR="0" wp14:anchorId="00026642" wp14:editId="1D306DCD">
            <wp:extent cx="5143500" cy="164357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59900" cy="16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553" w:rsidRDefault="00ED2553" w:rsidP="00ED2553">
      <w:pPr>
        <w:pStyle w:val="SubStepAlpha"/>
      </w:pPr>
      <w:r>
        <w:t xml:space="preserve">Click </w:t>
      </w:r>
      <w:r>
        <w:rPr>
          <w:b/>
          <w:bCs/>
        </w:rPr>
        <w:t>OK</w:t>
      </w:r>
      <w:r>
        <w:t xml:space="preserve"> to exit the </w:t>
      </w:r>
      <w:r w:rsidR="00FB4BAF">
        <w:t>Properties window.</w:t>
      </w:r>
    </w:p>
    <w:p w:rsidR="007A2845" w:rsidRDefault="003A3B7A" w:rsidP="00CD4189">
      <w:pPr>
        <w:pStyle w:val="Heading3"/>
      </w:pPr>
      <w:r>
        <w:t>In</w:t>
      </w:r>
      <w:r w:rsidR="00954421">
        <w:t>herited permission</w:t>
      </w:r>
    </w:p>
    <w:p w:rsidR="00D36F2A" w:rsidRDefault="00AC448E" w:rsidP="00AC448E">
      <w:pPr>
        <w:pStyle w:val="SubStepAlpha"/>
      </w:pPr>
      <w:r>
        <w:t xml:space="preserve">Within </w:t>
      </w:r>
      <w:r w:rsidR="009B215A">
        <w:t xml:space="preserve">your newly created folder, </w:t>
      </w:r>
      <w:r w:rsidR="000A3955">
        <w:t>create a new text file. Right-</w:t>
      </w:r>
      <w:r w:rsidR="000A3955" w:rsidRPr="00627D8E">
        <w:t>click</w:t>
      </w:r>
      <w:r w:rsidR="00627D8E" w:rsidRPr="00627D8E">
        <w:t xml:space="preserve"> the blank space and select</w:t>
      </w:r>
      <w:r w:rsidR="00627D8E">
        <w:rPr>
          <w:b/>
          <w:bCs/>
        </w:rPr>
        <w:t xml:space="preserve"> New</w:t>
      </w:r>
      <w:r w:rsidR="00A202D5" w:rsidRPr="00A202D5">
        <w:t>&gt;</w:t>
      </w:r>
      <w:r w:rsidR="00A202D5">
        <w:rPr>
          <w:b/>
          <w:bCs/>
        </w:rPr>
        <w:t>Text Document</w:t>
      </w:r>
      <w:r w:rsidR="00627D8E" w:rsidRPr="00627D8E">
        <w:t>.</w:t>
      </w:r>
      <w:r w:rsidR="009F42A8">
        <w:t xml:space="preserve"> Name the file.</w:t>
      </w:r>
    </w:p>
    <w:p w:rsidR="00787D60" w:rsidRPr="00627D8E" w:rsidRDefault="00787D60" w:rsidP="00787D60">
      <w:pPr>
        <w:pStyle w:val="SubStepAlpha"/>
        <w:numPr>
          <w:ilvl w:val="0"/>
          <w:numId w:val="0"/>
        </w:numPr>
        <w:ind w:left="720"/>
      </w:pPr>
      <w:r w:rsidRPr="00787D60">
        <w:rPr>
          <w:noProof/>
          <w:lang w:val="en-PH" w:eastAsia="en-PH"/>
        </w:rPr>
        <w:drawing>
          <wp:inline distT="0" distB="0" distL="0" distR="0" wp14:anchorId="3BFD19FA" wp14:editId="6CAB3476">
            <wp:extent cx="6019800" cy="9754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049061" cy="98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753" w:rsidRDefault="00511753" w:rsidP="00511753">
      <w:pPr>
        <w:pStyle w:val="SubStepAlpha"/>
      </w:pPr>
      <w:r>
        <w:t xml:space="preserve">Right-click the newly created file and select </w:t>
      </w:r>
      <w:r w:rsidRPr="7164E1F2">
        <w:rPr>
          <w:b/>
          <w:bCs/>
        </w:rPr>
        <w:t>Properties</w:t>
      </w:r>
      <w:r>
        <w:t xml:space="preserve">. </w:t>
      </w:r>
      <w:r w:rsidR="00F162B6">
        <w:t>In</w:t>
      </w:r>
      <w:r w:rsidR="00A0258A">
        <w:t xml:space="preserve"> the</w:t>
      </w:r>
      <w:r w:rsidR="00F162B6">
        <w:t xml:space="preserve"> Security tab, </w:t>
      </w:r>
      <w:r w:rsidR="00474204">
        <w:t xml:space="preserve">click </w:t>
      </w:r>
      <w:r w:rsidR="00474204" w:rsidRPr="7164E1F2">
        <w:rPr>
          <w:b/>
          <w:bCs/>
        </w:rPr>
        <w:t>Advanced &gt;</w:t>
      </w:r>
      <w:r w:rsidR="00121A74" w:rsidRPr="7164E1F2">
        <w:rPr>
          <w:b/>
          <w:bCs/>
        </w:rPr>
        <w:t>Effective Access &gt; Select a user</w:t>
      </w:r>
      <w:r w:rsidR="00121A74">
        <w:t>. Review the permissions of both users.</w:t>
      </w:r>
    </w:p>
    <w:p w:rsidR="00AA5006" w:rsidRDefault="00AA5006" w:rsidP="00AA5006">
      <w:pPr>
        <w:pStyle w:val="SubStepAlpha"/>
        <w:numPr>
          <w:ilvl w:val="0"/>
          <w:numId w:val="0"/>
        </w:numPr>
        <w:ind w:left="720"/>
      </w:pPr>
      <w:r w:rsidRPr="00AA5006">
        <w:rPr>
          <w:noProof/>
          <w:lang w:val="en-PH" w:eastAsia="en-PH"/>
        </w:rPr>
        <w:drawing>
          <wp:inline distT="0" distB="0" distL="0" distR="0" wp14:anchorId="314233BF" wp14:editId="09EA3534">
            <wp:extent cx="4438650" cy="160020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8350" cy="160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B94" w:rsidRDefault="00A74B94" w:rsidP="00AC0BD0">
      <w:pPr>
        <w:pStyle w:val="Heading4"/>
      </w:pPr>
      <w:r>
        <w:t>Question:</w:t>
      </w:r>
    </w:p>
    <w:p w:rsidR="00A74B94" w:rsidRDefault="00A74B94" w:rsidP="008151FD">
      <w:pPr>
        <w:pStyle w:val="BodyTextL50"/>
        <w:spacing w:before="0"/>
      </w:pPr>
      <w:r>
        <w:t>How do the file permission</w:t>
      </w:r>
      <w:r w:rsidR="00A0258A">
        <w:t>s</w:t>
      </w:r>
      <w:r>
        <w:t xml:space="preserve"> compare to the folder permission</w:t>
      </w:r>
      <w:r w:rsidR="00A0258A">
        <w:t>s</w:t>
      </w:r>
      <w:r>
        <w:t xml:space="preserve">? </w:t>
      </w:r>
      <w:r w:rsidR="00D071C7">
        <w:t>Where</w:t>
      </w:r>
      <w:r w:rsidR="008B52C8">
        <w:t xml:space="preserve"> </w:t>
      </w:r>
      <w:r w:rsidR="00D071C7">
        <w:t>did the file get the permission?</w:t>
      </w:r>
    </w:p>
    <w:p w:rsidR="00A74B94" w:rsidRPr="00CD36FA" w:rsidRDefault="00CD36FA" w:rsidP="00CD36FA">
      <w:pPr>
        <w:pStyle w:val="AnswerLineL50"/>
        <w:numPr>
          <w:ilvl w:val="0"/>
          <w:numId w:val="19"/>
        </w:numPr>
        <w:rPr>
          <w:color w:val="auto"/>
        </w:rPr>
      </w:pPr>
      <w:r>
        <w:rPr>
          <w:b w:val="0"/>
          <w:color w:val="auto"/>
        </w:rPr>
        <w:t>It’s just the same. However, the permissions are not the same with standard accounts and the administrator accounts.</w:t>
      </w:r>
      <w:r w:rsidR="00AB1551">
        <w:rPr>
          <w:b w:val="0"/>
          <w:color w:val="auto"/>
        </w:rPr>
        <w:t xml:space="preserve"> The permission in the file came from the folder and was given by the administrator.</w:t>
      </w:r>
    </w:p>
    <w:p w:rsidR="008151FD" w:rsidRDefault="00E230F2" w:rsidP="00511753">
      <w:pPr>
        <w:pStyle w:val="SubStepAlpha"/>
      </w:pPr>
      <w:r>
        <w:t xml:space="preserve">Click the Permission </w:t>
      </w:r>
      <w:r w:rsidR="00E07A84">
        <w:t>tab.</w:t>
      </w:r>
    </w:p>
    <w:p w:rsidR="00CD36FA" w:rsidRDefault="00CD36FA" w:rsidP="00CD36FA">
      <w:pPr>
        <w:pStyle w:val="SubStepAlpha"/>
        <w:numPr>
          <w:ilvl w:val="0"/>
          <w:numId w:val="0"/>
        </w:numPr>
        <w:ind w:left="720"/>
      </w:pPr>
      <w:r w:rsidRPr="00CD36FA">
        <w:rPr>
          <w:noProof/>
          <w:lang w:val="en-PH" w:eastAsia="en-PH"/>
        </w:rPr>
        <w:lastRenderedPageBreak/>
        <w:drawing>
          <wp:inline distT="0" distB="0" distL="0" distR="0" wp14:anchorId="76EFBC74" wp14:editId="59BE51CF">
            <wp:extent cx="4038600" cy="272725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47876" cy="273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4FF" w:rsidRDefault="00FA64FF" w:rsidP="00AC0BD0">
      <w:pPr>
        <w:pStyle w:val="Heading4"/>
      </w:pPr>
      <w:r>
        <w:t>Question:</w:t>
      </w:r>
    </w:p>
    <w:p w:rsidR="00FA64FF" w:rsidRDefault="00FA64FF" w:rsidP="00C65C65">
      <w:pPr>
        <w:pStyle w:val="BodyTextL50"/>
        <w:spacing w:before="0"/>
      </w:pPr>
      <w:r>
        <w:t xml:space="preserve">What else can </w:t>
      </w:r>
      <w:r w:rsidR="00A40336">
        <w:t>you do in this tab?</w:t>
      </w:r>
    </w:p>
    <w:p w:rsidR="00A40336" w:rsidRPr="00CD36FA" w:rsidRDefault="00CD36FA" w:rsidP="00CD36FA">
      <w:pPr>
        <w:pStyle w:val="AnswerLineL50"/>
        <w:numPr>
          <w:ilvl w:val="0"/>
          <w:numId w:val="19"/>
        </w:numPr>
        <w:rPr>
          <w:b w:val="0"/>
          <w:color w:val="auto"/>
        </w:rPr>
      </w:pPr>
      <w:r>
        <w:rPr>
          <w:b w:val="0"/>
          <w:color w:val="auto"/>
        </w:rPr>
        <w:t>I can add, remove, view permissions in this tab, and lastly disable inheritance.</w:t>
      </w:r>
    </w:p>
    <w:p w:rsidR="000D45E7" w:rsidRDefault="005A2A4A" w:rsidP="0030765B">
      <w:pPr>
        <w:pStyle w:val="SubStepAlpha"/>
      </w:pPr>
      <w:r>
        <w:t xml:space="preserve">Click </w:t>
      </w:r>
      <w:r>
        <w:rPr>
          <w:b/>
          <w:bCs/>
        </w:rPr>
        <w:t>OK</w:t>
      </w:r>
      <w:r w:rsidR="00987B04">
        <w:t xml:space="preserve"> to exit </w:t>
      </w:r>
      <w:r w:rsidR="00744FEF">
        <w:t>Advanced</w:t>
      </w:r>
      <w:r w:rsidR="00AA5006">
        <w:t xml:space="preserve"> </w:t>
      </w:r>
      <w:r w:rsidR="00744FEF">
        <w:t>Security Settings.</w:t>
      </w:r>
    </w:p>
    <w:p w:rsidR="003E2E47" w:rsidRDefault="003E2E47" w:rsidP="00511753">
      <w:pPr>
        <w:pStyle w:val="SubStepAlpha"/>
      </w:pPr>
      <w:r>
        <w:t>Login as the other user</w:t>
      </w:r>
      <w:r w:rsidR="00F02B50">
        <w:t>.</w:t>
      </w:r>
    </w:p>
    <w:p w:rsidR="00B346E1" w:rsidRDefault="00B346E1" w:rsidP="00B346E1">
      <w:pPr>
        <w:pStyle w:val="Heading4"/>
      </w:pPr>
      <w:r>
        <w:t>Question:</w:t>
      </w:r>
    </w:p>
    <w:p w:rsidR="00474402" w:rsidRDefault="00474402" w:rsidP="00B346E1">
      <w:pPr>
        <w:pStyle w:val="BodyTextL50"/>
        <w:spacing w:before="0"/>
      </w:pPr>
      <w:r>
        <w:t>Does the permission align with the effective permission</w:t>
      </w:r>
      <w:r w:rsidR="00711D2C">
        <w:t>? What did you try to do?</w:t>
      </w:r>
    </w:p>
    <w:p w:rsidR="0030765B" w:rsidRDefault="0030765B" w:rsidP="0030765B">
      <w:pPr>
        <w:pStyle w:val="BodyTextL50"/>
        <w:numPr>
          <w:ilvl w:val="0"/>
          <w:numId w:val="19"/>
        </w:numPr>
        <w:spacing w:before="0"/>
      </w:pPr>
      <w:r>
        <w:t>Yes, but I didn’t tried anything because it might do something to the system.</w:t>
      </w:r>
    </w:p>
    <w:p w:rsidR="00711D2C" w:rsidRDefault="00711D2C" w:rsidP="00B346E1">
      <w:pPr>
        <w:pStyle w:val="AnswerLineL50"/>
      </w:pPr>
      <w:r>
        <w:t>Type your answers here.</w:t>
      </w:r>
    </w:p>
    <w:p w:rsidR="00D36F2A" w:rsidRDefault="00744FEF" w:rsidP="001969F3">
      <w:pPr>
        <w:pStyle w:val="Heading2"/>
      </w:pPr>
      <w:r w:rsidRPr="00C44338">
        <w:t>Encrypting File System (EFS)</w:t>
      </w:r>
    </w:p>
    <w:p w:rsidR="004A248A" w:rsidRDefault="004A248A" w:rsidP="004A248A">
      <w:pPr>
        <w:pStyle w:val="BodyTextL25"/>
      </w:pPr>
      <w:r>
        <w:t xml:space="preserve">You can encrypt individual files </w:t>
      </w:r>
      <w:r w:rsidR="006268B5">
        <w:t>and</w:t>
      </w:r>
      <w:r>
        <w:t xml:space="preserve"> folders.</w:t>
      </w:r>
    </w:p>
    <w:p w:rsidR="004A248A" w:rsidRDefault="004A248A" w:rsidP="004A248A">
      <w:pPr>
        <w:pStyle w:val="BodyTextL25"/>
      </w:pPr>
      <w:r w:rsidRPr="007574C8">
        <w:rPr>
          <w:b/>
          <w:bCs/>
        </w:rPr>
        <w:t>Note</w:t>
      </w:r>
      <w:r>
        <w:t>: EFS is not available in Home edition.</w:t>
      </w:r>
    </w:p>
    <w:p w:rsidR="00553640" w:rsidRDefault="001328A2" w:rsidP="005A62E8">
      <w:pPr>
        <w:pStyle w:val="SubStepAlpha"/>
      </w:pPr>
      <w:r>
        <w:t>Create a new folder in C:\ and add a file to the new folder.</w:t>
      </w:r>
    </w:p>
    <w:p w:rsidR="0030765B" w:rsidRPr="009638FA" w:rsidRDefault="0030765B" w:rsidP="0030765B">
      <w:pPr>
        <w:pStyle w:val="SubStepAlpha"/>
        <w:numPr>
          <w:ilvl w:val="0"/>
          <w:numId w:val="0"/>
        </w:numPr>
        <w:ind w:left="720"/>
      </w:pPr>
      <w:r w:rsidRPr="0030765B">
        <w:drawing>
          <wp:inline distT="0" distB="0" distL="0" distR="0" wp14:anchorId="427511AB" wp14:editId="1CE039C3">
            <wp:extent cx="4886325" cy="12579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4488" cy="127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F2A" w:rsidRDefault="001328A2" w:rsidP="0073517B">
      <w:pPr>
        <w:pStyle w:val="SubStepAlpha"/>
      </w:pPr>
      <w:r>
        <w:t>Right-click the new file.</w:t>
      </w:r>
      <w:r w:rsidR="0030765B">
        <w:t xml:space="preserve"> </w:t>
      </w:r>
      <w:r w:rsidR="0073517B">
        <w:t>Navigate</w:t>
      </w:r>
      <w:r w:rsidR="005C5AB3">
        <w:t xml:space="preserve"> to</w:t>
      </w:r>
      <w:r w:rsidR="0073517B">
        <w:t xml:space="preserve"> the General tab</w:t>
      </w:r>
      <w:r w:rsidR="00AB5E5C">
        <w:t xml:space="preserve"> in the Properties window. </w:t>
      </w:r>
      <w:r w:rsidR="004A248A">
        <w:t xml:space="preserve">Click </w:t>
      </w:r>
      <w:r w:rsidR="004A248A">
        <w:rPr>
          <w:b/>
          <w:bCs/>
        </w:rPr>
        <w:t>Advanced</w:t>
      </w:r>
      <w:r w:rsidR="004A248A" w:rsidRPr="004A248A">
        <w:t>.</w:t>
      </w:r>
    </w:p>
    <w:p w:rsidR="0030765B" w:rsidRDefault="0030765B" w:rsidP="0030765B">
      <w:pPr>
        <w:pStyle w:val="SubStepAlpha"/>
        <w:numPr>
          <w:ilvl w:val="0"/>
          <w:numId w:val="0"/>
        </w:numPr>
        <w:ind w:left="720"/>
      </w:pPr>
      <w:r w:rsidRPr="0030765B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3295015</wp:posOffset>
            </wp:positionH>
            <wp:positionV relativeFrom="page">
              <wp:posOffset>7972425</wp:posOffset>
            </wp:positionV>
            <wp:extent cx="2181225" cy="1652934"/>
            <wp:effectExtent l="0" t="0" r="0" b="444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652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765B" w:rsidRDefault="0030765B" w:rsidP="0030765B">
      <w:pPr>
        <w:pStyle w:val="SubStepAlpha"/>
        <w:numPr>
          <w:ilvl w:val="0"/>
          <w:numId w:val="0"/>
        </w:numPr>
        <w:ind w:left="720"/>
      </w:pPr>
    </w:p>
    <w:p w:rsidR="0030765B" w:rsidRDefault="0030765B" w:rsidP="0030765B">
      <w:pPr>
        <w:pStyle w:val="SubStepAlpha"/>
        <w:numPr>
          <w:ilvl w:val="0"/>
          <w:numId w:val="0"/>
        </w:numPr>
        <w:ind w:left="720"/>
      </w:pPr>
    </w:p>
    <w:p w:rsidR="0030765B" w:rsidRDefault="0030765B" w:rsidP="0030765B">
      <w:pPr>
        <w:pStyle w:val="SubStepAlpha"/>
        <w:numPr>
          <w:ilvl w:val="0"/>
          <w:numId w:val="0"/>
        </w:numPr>
        <w:ind w:left="720"/>
      </w:pPr>
    </w:p>
    <w:p w:rsidR="0030765B" w:rsidRDefault="0030765B" w:rsidP="0030765B">
      <w:pPr>
        <w:pStyle w:val="SubStepAlpha"/>
        <w:numPr>
          <w:ilvl w:val="0"/>
          <w:numId w:val="0"/>
        </w:numPr>
        <w:ind w:left="720"/>
      </w:pPr>
    </w:p>
    <w:p w:rsidR="0030765B" w:rsidRDefault="0030765B" w:rsidP="0030765B">
      <w:pPr>
        <w:pStyle w:val="SubStepAlpha"/>
        <w:numPr>
          <w:ilvl w:val="0"/>
          <w:numId w:val="0"/>
        </w:numPr>
        <w:ind w:left="720"/>
      </w:pPr>
    </w:p>
    <w:p w:rsidR="004A248A" w:rsidRDefault="004A248A" w:rsidP="0073517B">
      <w:pPr>
        <w:pStyle w:val="SubStepAlpha"/>
      </w:pPr>
      <w:r>
        <w:lastRenderedPageBreak/>
        <w:t xml:space="preserve">In the </w:t>
      </w:r>
      <w:r w:rsidR="007574C8">
        <w:t xml:space="preserve">Advanced Attributes window, select </w:t>
      </w:r>
      <w:r w:rsidR="00B3122A">
        <w:rPr>
          <w:b/>
          <w:bCs/>
        </w:rPr>
        <w:t>Encrypted</w:t>
      </w:r>
      <w:r w:rsidR="007574C8">
        <w:rPr>
          <w:b/>
          <w:bCs/>
        </w:rPr>
        <w:t xml:space="preserve"> contents to secure data</w:t>
      </w:r>
      <w:r w:rsidR="007574C8">
        <w:t xml:space="preserve"> and click </w:t>
      </w:r>
      <w:r w:rsidR="007574C8">
        <w:rPr>
          <w:b/>
          <w:bCs/>
        </w:rPr>
        <w:t>OK</w:t>
      </w:r>
      <w:r w:rsidR="007574C8" w:rsidRPr="007574C8">
        <w:t>.</w:t>
      </w:r>
    </w:p>
    <w:p w:rsidR="00D36F2A" w:rsidRDefault="0090195E" w:rsidP="004A248A">
      <w:pPr>
        <w:pStyle w:val="SubStepAlpha"/>
      </w:pPr>
      <w:r>
        <w:t>C</w:t>
      </w:r>
      <w:r w:rsidR="00744FEF">
        <w:t xml:space="preserve">lick </w:t>
      </w:r>
      <w:r w:rsidR="00744FEF" w:rsidRPr="7164E1F2">
        <w:rPr>
          <w:b/>
          <w:bCs/>
        </w:rPr>
        <w:t>OK</w:t>
      </w:r>
      <w:r w:rsidR="00744FEF">
        <w:t xml:space="preserve"> to close the Properties window</w:t>
      </w:r>
      <w:r w:rsidR="00D000E5">
        <w:t xml:space="preserve"> s</w:t>
      </w:r>
      <w:r w:rsidR="00C728E3">
        <w:t xml:space="preserve">elect </w:t>
      </w:r>
      <w:r w:rsidR="00C728E3" w:rsidRPr="7164E1F2">
        <w:rPr>
          <w:b/>
          <w:bCs/>
        </w:rPr>
        <w:t xml:space="preserve">Encrypt the </w:t>
      </w:r>
      <w:r w:rsidR="00C869E7" w:rsidRPr="7164E1F2">
        <w:rPr>
          <w:b/>
          <w:bCs/>
        </w:rPr>
        <w:t>file</w:t>
      </w:r>
      <w:r w:rsidR="00C728E3" w:rsidRPr="7164E1F2">
        <w:rPr>
          <w:b/>
          <w:bCs/>
        </w:rPr>
        <w:t xml:space="preserve"> and its parent folder (recommended)</w:t>
      </w:r>
      <w:r w:rsidR="00C728E3">
        <w:t xml:space="preserve"> and click </w:t>
      </w:r>
      <w:r w:rsidR="00C728E3" w:rsidRPr="7164E1F2">
        <w:rPr>
          <w:b/>
          <w:bCs/>
        </w:rPr>
        <w:t>OK</w:t>
      </w:r>
      <w:r w:rsidR="00D000E5">
        <w:rPr>
          <w:b/>
          <w:bCs/>
        </w:rPr>
        <w:t xml:space="preserve"> </w:t>
      </w:r>
      <w:r w:rsidR="00C869E7">
        <w:t>when prompted by</w:t>
      </w:r>
      <w:r w:rsidR="00B85679">
        <w:t xml:space="preserve"> the</w:t>
      </w:r>
      <w:r w:rsidR="00C869E7">
        <w:t xml:space="preserve"> Encrypted Warning.</w:t>
      </w:r>
      <w:r w:rsidR="00D553A1">
        <w:t xml:space="preserve"> The folder and its content</w:t>
      </w:r>
      <w:r w:rsidR="00B85679">
        <w:t>s</w:t>
      </w:r>
      <w:r w:rsidR="00D553A1">
        <w:t xml:space="preserve"> are now encrypted.</w:t>
      </w:r>
    </w:p>
    <w:p w:rsidR="0030765B" w:rsidRPr="00C869E7" w:rsidRDefault="0030765B" w:rsidP="0030765B">
      <w:pPr>
        <w:pStyle w:val="SubStepAlpha"/>
        <w:numPr>
          <w:ilvl w:val="0"/>
          <w:numId w:val="0"/>
        </w:numPr>
        <w:ind w:left="720"/>
      </w:pPr>
      <w:r w:rsidRPr="0030765B">
        <w:drawing>
          <wp:inline distT="0" distB="0" distL="0" distR="0" wp14:anchorId="21C1D320" wp14:editId="119FF515">
            <wp:extent cx="2706744" cy="19050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18912" cy="191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9E7" w:rsidRDefault="00B3122A" w:rsidP="004A248A">
      <w:pPr>
        <w:pStyle w:val="SubStepAlpha"/>
      </w:pPr>
      <w:r>
        <w:t xml:space="preserve">Log into </w:t>
      </w:r>
      <w:r w:rsidR="000814EC">
        <w:t>another user’s account.</w:t>
      </w:r>
    </w:p>
    <w:p w:rsidR="000814EC" w:rsidRDefault="000814EC" w:rsidP="004A248A">
      <w:pPr>
        <w:pStyle w:val="SubStepAlpha"/>
      </w:pPr>
      <w:r>
        <w:t xml:space="preserve">Attempt to make edits to the newly encrypted file </w:t>
      </w:r>
      <w:r w:rsidR="00717B9D">
        <w:t xml:space="preserve">with the </w:t>
      </w:r>
      <w:r w:rsidR="00D21BD3">
        <w:t>other user.</w:t>
      </w:r>
    </w:p>
    <w:p w:rsidR="00BA64AA" w:rsidRDefault="00BA64AA" w:rsidP="00BA64AA">
      <w:pPr>
        <w:pStyle w:val="SubStepAlpha"/>
        <w:numPr>
          <w:ilvl w:val="0"/>
          <w:numId w:val="0"/>
        </w:numPr>
        <w:ind w:left="720"/>
      </w:pPr>
      <w:r w:rsidRPr="00BA64AA">
        <w:drawing>
          <wp:inline distT="0" distB="0" distL="0" distR="0" wp14:anchorId="489C0DF2" wp14:editId="29974B76">
            <wp:extent cx="1991003" cy="166710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BD3" w:rsidRDefault="00D21BD3" w:rsidP="0078273B">
      <w:pPr>
        <w:pStyle w:val="Heading4"/>
      </w:pPr>
      <w:r>
        <w:t>Question:</w:t>
      </w:r>
    </w:p>
    <w:p w:rsidR="00D21BD3" w:rsidRDefault="00D21BD3" w:rsidP="00FB50E8">
      <w:pPr>
        <w:pStyle w:val="BodyTextL50"/>
        <w:spacing w:before="0"/>
      </w:pPr>
      <w:r>
        <w:t>What happened when you attempted to make edits to the file?</w:t>
      </w:r>
    </w:p>
    <w:p w:rsidR="00D21BD3" w:rsidRPr="00BA64AA" w:rsidRDefault="00BA64AA" w:rsidP="00BA64AA">
      <w:pPr>
        <w:pStyle w:val="AnswerLineL50"/>
        <w:numPr>
          <w:ilvl w:val="0"/>
          <w:numId w:val="19"/>
        </w:numPr>
        <w:rPr>
          <w:b w:val="0"/>
          <w:color w:val="auto"/>
        </w:rPr>
      </w:pPr>
      <w:r>
        <w:rPr>
          <w:b w:val="0"/>
          <w:color w:val="auto"/>
        </w:rPr>
        <w:t>It shows that access is denied and II can’t access it because I am using the standard user account only.</w:t>
      </w:r>
    </w:p>
    <w:p w:rsidR="0078273B" w:rsidRPr="00E020EE" w:rsidRDefault="00BC534A" w:rsidP="00E020EE">
      <w:pPr>
        <w:pStyle w:val="Heading2"/>
      </w:pPr>
      <w:r w:rsidRPr="00E020EE">
        <w:t>Cleanup</w:t>
      </w:r>
    </w:p>
    <w:p w:rsidR="00BC534A" w:rsidRPr="00E020EE" w:rsidRDefault="00BC534A" w:rsidP="00E020EE">
      <w:pPr>
        <w:pStyle w:val="BodyTextL25"/>
      </w:pPr>
      <w:r>
        <w:t xml:space="preserve">Remove any </w:t>
      </w:r>
      <w:r w:rsidR="00E020EE">
        <w:t>files, folders or user accounts that were created during this activity.</w:t>
      </w:r>
    </w:p>
    <w:p w:rsidR="007C05C1" w:rsidRPr="00E020EE" w:rsidRDefault="006B5EEE" w:rsidP="00601AF4">
      <w:pPr>
        <w:pStyle w:val="SubStepAlpha"/>
      </w:pPr>
      <w:r>
        <w:t xml:space="preserve">Login with </w:t>
      </w:r>
      <w:r w:rsidR="00510116">
        <w:t>the accounts and n</w:t>
      </w:r>
      <w:r w:rsidR="007C05C1">
        <w:t>avigate to C:\ and remove any files</w:t>
      </w:r>
      <w:r w:rsidR="009617BB">
        <w:t xml:space="preserve"> or folders during this activity.</w:t>
      </w:r>
    </w:p>
    <w:p w:rsidR="00E020EE" w:rsidRDefault="00E020EE" w:rsidP="00E020EE">
      <w:pPr>
        <w:pStyle w:val="SubStepAlpha"/>
      </w:pPr>
      <w:r>
        <w:t xml:space="preserve">Delete the new local user account. </w:t>
      </w:r>
      <w:r w:rsidR="00F57BB2">
        <w:t xml:space="preserve">Click </w:t>
      </w:r>
      <w:r w:rsidR="00F57BB2">
        <w:rPr>
          <w:b/>
          <w:bCs/>
        </w:rPr>
        <w:t>Start</w:t>
      </w:r>
      <w:r w:rsidR="00F57BB2">
        <w:t>&gt;</w:t>
      </w:r>
      <w:r w:rsidR="00F57BB2">
        <w:rPr>
          <w:b/>
          <w:bCs/>
        </w:rPr>
        <w:t>Settings</w:t>
      </w:r>
      <w:r w:rsidR="00F57BB2" w:rsidRPr="008150CC">
        <w:t>&gt;</w:t>
      </w:r>
      <w:r w:rsidR="00284BC3">
        <w:rPr>
          <w:b/>
          <w:bCs/>
        </w:rPr>
        <w:t>Accounts</w:t>
      </w:r>
      <w:r w:rsidR="00284BC3" w:rsidRPr="008150CC">
        <w:t>&gt;</w:t>
      </w:r>
      <w:r w:rsidR="00284BC3">
        <w:rPr>
          <w:b/>
          <w:bCs/>
        </w:rPr>
        <w:t xml:space="preserve">Family &amp; other </w:t>
      </w:r>
      <w:proofErr w:type="spellStart"/>
      <w:r w:rsidR="00284BC3">
        <w:rPr>
          <w:b/>
          <w:bCs/>
        </w:rPr>
        <w:t>users</w:t>
      </w:r>
      <w:r w:rsidR="008150CC" w:rsidRPr="008150CC">
        <w:t>.</w:t>
      </w:r>
      <w:r w:rsidR="0038460B">
        <w:t>Select</w:t>
      </w:r>
      <w:proofErr w:type="spellEnd"/>
      <w:r w:rsidR="00284BC3" w:rsidRPr="008150CC">
        <w:t xml:space="preserve"> and remove </w:t>
      </w:r>
      <w:r w:rsidR="008150CC" w:rsidRPr="008150CC">
        <w:t>the local user account that was created for this activity.</w:t>
      </w:r>
    </w:p>
    <w:p w:rsidR="00614697" w:rsidRDefault="00BA64AA" w:rsidP="00BA64AA">
      <w:pPr>
        <w:pStyle w:val="ConfigWindow"/>
      </w:pPr>
      <w:r w:rsidRPr="00BA64AA">
        <w:drawing>
          <wp:inline distT="0" distB="0" distL="0" distR="0" wp14:anchorId="1094368F" wp14:editId="7E9E4DC5">
            <wp:extent cx="4195880" cy="15430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69963" cy="157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4697" w:rsidSect="009C3182">
      <w:headerReference w:type="default" r:id="rId32"/>
      <w:footerReference w:type="default" r:id="rId33"/>
      <w:headerReference w:type="first" r:id="rId34"/>
      <w:footerReference w:type="first" r:id="rId35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191" w:rsidRDefault="00820191" w:rsidP="00710659">
      <w:pPr>
        <w:spacing w:after="0" w:line="240" w:lineRule="auto"/>
      </w:pPr>
      <w:r>
        <w:separator/>
      </w:r>
    </w:p>
    <w:p w:rsidR="00820191" w:rsidRDefault="00820191"/>
  </w:endnote>
  <w:endnote w:type="continuationSeparator" w:id="0">
    <w:p w:rsidR="00820191" w:rsidRDefault="00820191" w:rsidP="00710659">
      <w:pPr>
        <w:spacing w:after="0" w:line="240" w:lineRule="auto"/>
      </w:pPr>
      <w:r>
        <w:continuationSeparator/>
      </w:r>
    </w:p>
    <w:p w:rsidR="00820191" w:rsidRDefault="008201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82B63" w:rsidRDefault="008E00D5" w:rsidP="00DD4722">
    <w:pPr>
      <w:pStyle w:val="Footer"/>
      <w:rPr>
        <w:szCs w:val="16"/>
      </w:rPr>
    </w:pPr>
    <w:r w:rsidRPr="00B31F19">
      <w:rPr>
        <w:rFonts w:ascii="Symbol" w:eastAsia="Symbol" w:hAnsi="Symbol" w:cs="Symbol"/>
      </w:rPr>
      <w:t>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47D13">
          <w:t>2022</w:t>
        </w:r>
      </w:sdtContent>
    </w:sdt>
    <w:r>
      <w:t xml:space="preserve"> - </w:t>
    </w:r>
    <w:r w:rsidR="002C1EC0">
      <w:fldChar w:fldCharType="begin"/>
    </w:r>
    <w:r>
      <w:instrText xml:space="preserve"> SAVEDATE  \@ "yyyy"  \* MERGEFORMAT </w:instrText>
    </w:r>
    <w:r w:rsidR="002C1EC0">
      <w:fldChar w:fldCharType="separate"/>
    </w:r>
    <w:r w:rsidR="006D1121">
      <w:rPr>
        <w:noProof/>
      </w:rPr>
      <w:t>2023</w:t>
    </w:r>
    <w:r w:rsidR="002C1EC0">
      <w:fldChar w:fldCharType="end"/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="002C1EC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C1EC0" w:rsidRPr="0090659A">
      <w:rPr>
        <w:b/>
        <w:szCs w:val="16"/>
      </w:rPr>
      <w:fldChar w:fldCharType="separate"/>
    </w:r>
    <w:r w:rsidR="006D1121">
      <w:rPr>
        <w:b/>
        <w:noProof/>
        <w:szCs w:val="16"/>
      </w:rPr>
      <w:t>7</w:t>
    </w:r>
    <w:r w:rsidR="002C1EC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C1EC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C1EC0" w:rsidRPr="0090659A">
      <w:rPr>
        <w:b/>
        <w:szCs w:val="16"/>
      </w:rPr>
      <w:fldChar w:fldCharType="separate"/>
    </w:r>
    <w:r w:rsidR="006D1121">
      <w:rPr>
        <w:b/>
        <w:noProof/>
        <w:szCs w:val="16"/>
      </w:rPr>
      <w:t>7</w:t>
    </w:r>
    <w:r w:rsidR="002C1EC0" w:rsidRPr="0090659A">
      <w:rPr>
        <w:b/>
        <w:szCs w:val="16"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2B63" w:rsidRPr="00882B63" w:rsidRDefault="00882B63" w:rsidP="00DD4722">
    <w:pPr>
      <w:pStyle w:val="Footer"/>
      <w:rPr>
        <w:szCs w:val="16"/>
      </w:rPr>
    </w:pPr>
    <w:r w:rsidRPr="00B31F19">
      <w:rPr>
        <w:rFonts w:ascii="Symbol" w:eastAsia="Symbol" w:hAnsi="Symbol" w:cs="Symbol"/>
      </w:rPr>
      <w:t>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47D13">
          <w:t>2022</w:t>
        </w:r>
      </w:sdtContent>
    </w:sdt>
    <w:r w:rsidR="007E6402">
      <w:t xml:space="preserve"> -</w:t>
    </w:r>
    <w:r w:rsidR="002C1EC0">
      <w:fldChar w:fldCharType="begin"/>
    </w:r>
    <w:r w:rsidR="007E6402">
      <w:instrText xml:space="preserve"> SAVEDATE  \@ "yyyy"  \* MERGEFORMAT </w:instrText>
    </w:r>
    <w:r w:rsidR="002C1EC0">
      <w:fldChar w:fldCharType="separate"/>
    </w:r>
    <w:r w:rsidR="006D1121">
      <w:rPr>
        <w:noProof/>
      </w:rPr>
      <w:t>2023</w:t>
    </w:r>
    <w:r w:rsidR="002C1EC0">
      <w:fldChar w:fldCharType="end"/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="002C1EC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2C1EC0" w:rsidRPr="0090659A">
      <w:rPr>
        <w:b/>
        <w:szCs w:val="16"/>
      </w:rPr>
      <w:fldChar w:fldCharType="separate"/>
    </w:r>
    <w:r w:rsidR="006D1121">
      <w:rPr>
        <w:b/>
        <w:noProof/>
        <w:szCs w:val="16"/>
      </w:rPr>
      <w:t>1</w:t>
    </w:r>
    <w:r w:rsidR="002C1EC0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2C1EC0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2C1EC0" w:rsidRPr="0090659A">
      <w:rPr>
        <w:b/>
        <w:szCs w:val="16"/>
      </w:rPr>
      <w:fldChar w:fldCharType="separate"/>
    </w:r>
    <w:r w:rsidR="006D1121">
      <w:rPr>
        <w:b/>
        <w:noProof/>
        <w:szCs w:val="16"/>
      </w:rPr>
      <w:t>7</w:t>
    </w:r>
    <w:r w:rsidR="002C1EC0"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191" w:rsidRDefault="00820191" w:rsidP="00710659">
      <w:pPr>
        <w:spacing w:after="0" w:line="240" w:lineRule="auto"/>
      </w:pPr>
      <w:r>
        <w:separator/>
      </w:r>
    </w:p>
    <w:p w:rsidR="00820191" w:rsidRDefault="00820191"/>
  </w:footnote>
  <w:footnote w:type="continuationSeparator" w:id="0">
    <w:p w:rsidR="00820191" w:rsidRDefault="00820191" w:rsidP="00710659">
      <w:pPr>
        <w:spacing w:after="0" w:line="240" w:lineRule="auto"/>
      </w:pPr>
      <w:r>
        <w:continuationSeparator/>
      </w:r>
    </w:p>
    <w:p w:rsidR="00820191" w:rsidRDefault="0082019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Title"/>
      <w:tag w:val=""/>
      <w:id w:val="-1711953976"/>
      <w:placeholder>
        <w:docPart w:val="4317F131D35B401695EDC29C3BCC8BB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311F7C" w:rsidP="008402F2">
        <w:pPr>
          <w:pStyle w:val="PageHead"/>
        </w:pPr>
        <w:r>
          <w:t>Lab - Permissions</w: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882B63" w:rsidP="006C3FCF">
    <w:pPr>
      <w:ind w:left="-288"/>
    </w:pPr>
    <w:r>
      <w:rPr>
        <w:noProof/>
        <w:lang w:val="en-PH" w:eastAsia="en-PH"/>
      </w:rPr>
      <w:drawing>
        <wp:inline distT="0" distB="0" distL="0" distR="0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272BDA"/>
    <w:multiLevelType w:val="hybridMultilevel"/>
    <w:tmpl w:val="26F4A2E8"/>
    <w:lvl w:ilvl="0" w:tplc="0D36283E">
      <w:start w:val="5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  <w:b w:val="0"/>
        <w:color w:val="auto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4" w15:restartNumberingAfterBreak="0">
    <w:nsid w:val="0FBD7F30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5"/>
  </w:num>
  <w:num w:numId="4">
    <w:abstractNumId w:val="3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7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8"/>
  </w:num>
  <w:num w:numId="15">
    <w:abstractNumId w:val="6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360"/>
          </w:tabs>
          <w:ind w:left="36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6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F7C"/>
    <w:rsid w:val="00000810"/>
    <w:rsid w:val="00001BDF"/>
    <w:rsid w:val="0000380F"/>
    <w:rsid w:val="00004175"/>
    <w:rsid w:val="00004EDE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09A9"/>
    <w:rsid w:val="00035E84"/>
    <w:rsid w:val="00041AF6"/>
    <w:rsid w:val="00044E62"/>
    <w:rsid w:val="00050BA4"/>
    <w:rsid w:val="0005141D"/>
    <w:rsid w:val="00051738"/>
    <w:rsid w:val="0005242B"/>
    <w:rsid w:val="00052548"/>
    <w:rsid w:val="00056C2D"/>
    <w:rsid w:val="00060696"/>
    <w:rsid w:val="00062D89"/>
    <w:rsid w:val="00063BEE"/>
    <w:rsid w:val="00067A67"/>
    <w:rsid w:val="00070C16"/>
    <w:rsid w:val="00075EA9"/>
    <w:rsid w:val="000769CF"/>
    <w:rsid w:val="00080AD8"/>
    <w:rsid w:val="000814EC"/>
    <w:rsid w:val="000815D8"/>
    <w:rsid w:val="00084C99"/>
    <w:rsid w:val="00085CC6"/>
    <w:rsid w:val="00087D0F"/>
    <w:rsid w:val="00090C07"/>
    <w:rsid w:val="0009147A"/>
    <w:rsid w:val="00091E8D"/>
    <w:rsid w:val="0009378D"/>
    <w:rsid w:val="00097163"/>
    <w:rsid w:val="000A22C8"/>
    <w:rsid w:val="000A3955"/>
    <w:rsid w:val="000B2344"/>
    <w:rsid w:val="000B7DE5"/>
    <w:rsid w:val="000C2118"/>
    <w:rsid w:val="000C333E"/>
    <w:rsid w:val="000C5EF2"/>
    <w:rsid w:val="000C6425"/>
    <w:rsid w:val="000C6E6E"/>
    <w:rsid w:val="000C7B7D"/>
    <w:rsid w:val="000D45E7"/>
    <w:rsid w:val="000D55B4"/>
    <w:rsid w:val="000E2CC0"/>
    <w:rsid w:val="000E65F0"/>
    <w:rsid w:val="000F072C"/>
    <w:rsid w:val="000F17F9"/>
    <w:rsid w:val="000F2074"/>
    <w:rsid w:val="000F28CC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A74"/>
    <w:rsid w:val="00121BAE"/>
    <w:rsid w:val="00122111"/>
    <w:rsid w:val="00125806"/>
    <w:rsid w:val="001261C4"/>
    <w:rsid w:val="001263C7"/>
    <w:rsid w:val="00130A20"/>
    <w:rsid w:val="001314FB"/>
    <w:rsid w:val="001328A2"/>
    <w:rsid w:val="00134CD5"/>
    <w:rsid w:val="001366EC"/>
    <w:rsid w:val="0014219C"/>
    <w:rsid w:val="001425ED"/>
    <w:rsid w:val="001433C1"/>
    <w:rsid w:val="00143450"/>
    <w:rsid w:val="00144997"/>
    <w:rsid w:val="00147BDB"/>
    <w:rsid w:val="001523C0"/>
    <w:rsid w:val="001535FE"/>
    <w:rsid w:val="00154E3A"/>
    <w:rsid w:val="00155352"/>
    <w:rsid w:val="00157902"/>
    <w:rsid w:val="00162105"/>
    <w:rsid w:val="00162EEA"/>
    <w:rsid w:val="00163164"/>
    <w:rsid w:val="001652BC"/>
    <w:rsid w:val="00166253"/>
    <w:rsid w:val="001704B7"/>
    <w:rsid w:val="001708A6"/>
    <w:rsid w:val="001710C0"/>
    <w:rsid w:val="00172AFB"/>
    <w:rsid w:val="00174D6F"/>
    <w:rsid w:val="001772B8"/>
    <w:rsid w:val="00177310"/>
    <w:rsid w:val="00177B76"/>
    <w:rsid w:val="001805FF"/>
    <w:rsid w:val="00180FBF"/>
    <w:rsid w:val="001813C3"/>
    <w:rsid w:val="00182CF4"/>
    <w:rsid w:val="00186CE1"/>
    <w:rsid w:val="00191F00"/>
    <w:rsid w:val="00192F12"/>
    <w:rsid w:val="00193F14"/>
    <w:rsid w:val="001955F2"/>
    <w:rsid w:val="001969F3"/>
    <w:rsid w:val="00196CBC"/>
    <w:rsid w:val="0019753E"/>
    <w:rsid w:val="00197614"/>
    <w:rsid w:val="00197B9E"/>
    <w:rsid w:val="001A0312"/>
    <w:rsid w:val="001A15DA"/>
    <w:rsid w:val="001A2694"/>
    <w:rsid w:val="001A3BA8"/>
    <w:rsid w:val="001A3CC7"/>
    <w:rsid w:val="001A67A4"/>
    <w:rsid w:val="001A69AC"/>
    <w:rsid w:val="001B2462"/>
    <w:rsid w:val="001B67D8"/>
    <w:rsid w:val="001B6F95"/>
    <w:rsid w:val="001C05A1"/>
    <w:rsid w:val="001C1D9E"/>
    <w:rsid w:val="001C5998"/>
    <w:rsid w:val="001C5BCD"/>
    <w:rsid w:val="001C7C3B"/>
    <w:rsid w:val="001D0322"/>
    <w:rsid w:val="001D13B5"/>
    <w:rsid w:val="001D5B6F"/>
    <w:rsid w:val="001E0AB8"/>
    <w:rsid w:val="001E3777"/>
    <w:rsid w:val="001E38E0"/>
    <w:rsid w:val="001E38F3"/>
    <w:rsid w:val="001E4E72"/>
    <w:rsid w:val="001E62B3"/>
    <w:rsid w:val="001E6424"/>
    <w:rsid w:val="001F0171"/>
    <w:rsid w:val="001F0D77"/>
    <w:rsid w:val="001F5B85"/>
    <w:rsid w:val="001F643A"/>
    <w:rsid w:val="001F7443"/>
    <w:rsid w:val="001F7DD8"/>
    <w:rsid w:val="00201928"/>
    <w:rsid w:val="00203E26"/>
    <w:rsid w:val="0020449C"/>
    <w:rsid w:val="002113B8"/>
    <w:rsid w:val="00213C26"/>
    <w:rsid w:val="00215665"/>
    <w:rsid w:val="002163BB"/>
    <w:rsid w:val="0021792C"/>
    <w:rsid w:val="00220909"/>
    <w:rsid w:val="002240AB"/>
    <w:rsid w:val="00225E37"/>
    <w:rsid w:val="00225FB0"/>
    <w:rsid w:val="00231DCA"/>
    <w:rsid w:val="00235792"/>
    <w:rsid w:val="00242E3A"/>
    <w:rsid w:val="002433ED"/>
    <w:rsid w:val="002438B2"/>
    <w:rsid w:val="00246492"/>
    <w:rsid w:val="00247A86"/>
    <w:rsid w:val="002506CF"/>
    <w:rsid w:val="0025107F"/>
    <w:rsid w:val="00255AAD"/>
    <w:rsid w:val="00260CD4"/>
    <w:rsid w:val="002639D8"/>
    <w:rsid w:val="00265F77"/>
    <w:rsid w:val="00266C83"/>
    <w:rsid w:val="00270FCC"/>
    <w:rsid w:val="002768DC"/>
    <w:rsid w:val="00280AA9"/>
    <w:rsid w:val="00284BC3"/>
    <w:rsid w:val="00294C8F"/>
    <w:rsid w:val="002A0B2E"/>
    <w:rsid w:val="002A0DC1"/>
    <w:rsid w:val="002A312D"/>
    <w:rsid w:val="002A6C56"/>
    <w:rsid w:val="002C04C4"/>
    <w:rsid w:val="002C090C"/>
    <w:rsid w:val="002C0D3A"/>
    <w:rsid w:val="002C1243"/>
    <w:rsid w:val="002C1815"/>
    <w:rsid w:val="002C1EC0"/>
    <w:rsid w:val="002C475E"/>
    <w:rsid w:val="002C5882"/>
    <w:rsid w:val="002C6AD6"/>
    <w:rsid w:val="002D6C2A"/>
    <w:rsid w:val="002D7A86"/>
    <w:rsid w:val="002F0C79"/>
    <w:rsid w:val="002F4100"/>
    <w:rsid w:val="002F45FF"/>
    <w:rsid w:val="002F66D3"/>
    <w:rsid w:val="002F6D17"/>
    <w:rsid w:val="00302887"/>
    <w:rsid w:val="003056EB"/>
    <w:rsid w:val="003071FF"/>
    <w:rsid w:val="0030742D"/>
    <w:rsid w:val="0030765B"/>
    <w:rsid w:val="00310652"/>
    <w:rsid w:val="00311065"/>
    <w:rsid w:val="00311F7C"/>
    <w:rsid w:val="0031371D"/>
    <w:rsid w:val="0031789F"/>
    <w:rsid w:val="00320788"/>
    <w:rsid w:val="003233A3"/>
    <w:rsid w:val="00326E08"/>
    <w:rsid w:val="0033139D"/>
    <w:rsid w:val="00334C33"/>
    <w:rsid w:val="0034218C"/>
    <w:rsid w:val="0034455D"/>
    <w:rsid w:val="0034604B"/>
    <w:rsid w:val="00346D17"/>
    <w:rsid w:val="00347853"/>
    <w:rsid w:val="00347972"/>
    <w:rsid w:val="003537A3"/>
    <w:rsid w:val="0035469B"/>
    <w:rsid w:val="00354DF2"/>
    <w:rsid w:val="003559CC"/>
    <w:rsid w:val="00355D4B"/>
    <w:rsid w:val="003569D7"/>
    <w:rsid w:val="003608AC"/>
    <w:rsid w:val="003626B7"/>
    <w:rsid w:val="00363A23"/>
    <w:rsid w:val="0036440C"/>
    <w:rsid w:val="0036465A"/>
    <w:rsid w:val="00383827"/>
    <w:rsid w:val="0038460B"/>
    <w:rsid w:val="00386D65"/>
    <w:rsid w:val="00390C38"/>
    <w:rsid w:val="00392748"/>
    <w:rsid w:val="00392C65"/>
    <w:rsid w:val="00392ED5"/>
    <w:rsid w:val="003A19DC"/>
    <w:rsid w:val="003A1B45"/>
    <w:rsid w:val="003A220C"/>
    <w:rsid w:val="003A3B7A"/>
    <w:rsid w:val="003A50D3"/>
    <w:rsid w:val="003A58B6"/>
    <w:rsid w:val="003B1E9B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3A49"/>
    <w:rsid w:val="003D6EF1"/>
    <w:rsid w:val="003E2E47"/>
    <w:rsid w:val="003E5BE5"/>
    <w:rsid w:val="003F18D1"/>
    <w:rsid w:val="003F20EC"/>
    <w:rsid w:val="003F4F0E"/>
    <w:rsid w:val="003F6096"/>
    <w:rsid w:val="003F6E06"/>
    <w:rsid w:val="00403C7A"/>
    <w:rsid w:val="00404A41"/>
    <w:rsid w:val="004057A6"/>
    <w:rsid w:val="00406554"/>
    <w:rsid w:val="00407755"/>
    <w:rsid w:val="00410238"/>
    <w:rsid w:val="00410550"/>
    <w:rsid w:val="0041293B"/>
    <w:rsid w:val="004131B0"/>
    <w:rsid w:val="00414D90"/>
    <w:rsid w:val="00416C42"/>
    <w:rsid w:val="00416E6D"/>
    <w:rsid w:val="00422476"/>
    <w:rsid w:val="0042298C"/>
    <w:rsid w:val="0042385C"/>
    <w:rsid w:val="00426FA5"/>
    <w:rsid w:val="00431654"/>
    <w:rsid w:val="00434926"/>
    <w:rsid w:val="00443ACE"/>
    <w:rsid w:val="00444217"/>
    <w:rsid w:val="0044665D"/>
    <w:rsid w:val="004478F4"/>
    <w:rsid w:val="00447CAB"/>
    <w:rsid w:val="00450F7A"/>
    <w:rsid w:val="00452C6D"/>
    <w:rsid w:val="00455E0B"/>
    <w:rsid w:val="0045724D"/>
    <w:rsid w:val="00457934"/>
    <w:rsid w:val="00460F47"/>
    <w:rsid w:val="00462B9F"/>
    <w:rsid w:val="004648E1"/>
    <w:rsid w:val="004659EE"/>
    <w:rsid w:val="00473E34"/>
    <w:rsid w:val="00474204"/>
    <w:rsid w:val="00474402"/>
    <w:rsid w:val="0047591A"/>
    <w:rsid w:val="00476BA9"/>
    <w:rsid w:val="004775DA"/>
    <w:rsid w:val="00481650"/>
    <w:rsid w:val="00484EF9"/>
    <w:rsid w:val="00487024"/>
    <w:rsid w:val="00490807"/>
    <w:rsid w:val="0049179D"/>
    <w:rsid w:val="00492722"/>
    <w:rsid w:val="004936C2"/>
    <w:rsid w:val="0049379C"/>
    <w:rsid w:val="004A1142"/>
    <w:rsid w:val="004A1CA0"/>
    <w:rsid w:val="004A22E9"/>
    <w:rsid w:val="004A248A"/>
    <w:rsid w:val="004A436C"/>
    <w:rsid w:val="004A4ACD"/>
    <w:rsid w:val="004A506C"/>
    <w:rsid w:val="004A5BC5"/>
    <w:rsid w:val="004B023D"/>
    <w:rsid w:val="004B6965"/>
    <w:rsid w:val="004C04CD"/>
    <w:rsid w:val="004C0909"/>
    <w:rsid w:val="004C3F97"/>
    <w:rsid w:val="004D01F2"/>
    <w:rsid w:val="004D2CED"/>
    <w:rsid w:val="004D3339"/>
    <w:rsid w:val="004D34DD"/>
    <w:rsid w:val="004D353F"/>
    <w:rsid w:val="004D36D7"/>
    <w:rsid w:val="004D682B"/>
    <w:rsid w:val="004D7C5F"/>
    <w:rsid w:val="004E6152"/>
    <w:rsid w:val="004F344A"/>
    <w:rsid w:val="004F4EC3"/>
    <w:rsid w:val="004F74CE"/>
    <w:rsid w:val="0050039F"/>
    <w:rsid w:val="00504D52"/>
    <w:rsid w:val="00504ED4"/>
    <w:rsid w:val="00510116"/>
    <w:rsid w:val="00510639"/>
    <w:rsid w:val="00511753"/>
    <w:rsid w:val="00511791"/>
    <w:rsid w:val="005139BE"/>
    <w:rsid w:val="00515C6A"/>
    <w:rsid w:val="00516142"/>
    <w:rsid w:val="0051681C"/>
    <w:rsid w:val="00520027"/>
    <w:rsid w:val="0052093C"/>
    <w:rsid w:val="00521B31"/>
    <w:rsid w:val="00521DDF"/>
    <w:rsid w:val="00522469"/>
    <w:rsid w:val="0052400A"/>
    <w:rsid w:val="00524B71"/>
    <w:rsid w:val="00532EAB"/>
    <w:rsid w:val="00536277"/>
    <w:rsid w:val="00536F43"/>
    <w:rsid w:val="00542616"/>
    <w:rsid w:val="005468C1"/>
    <w:rsid w:val="005510BA"/>
    <w:rsid w:val="00553640"/>
    <w:rsid w:val="005538C8"/>
    <w:rsid w:val="00554B4E"/>
    <w:rsid w:val="00556453"/>
    <w:rsid w:val="00556C02"/>
    <w:rsid w:val="00561333"/>
    <w:rsid w:val="00561BB2"/>
    <w:rsid w:val="00563249"/>
    <w:rsid w:val="00570A65"/>
    <w:rsid w:val="005762B1"/>
    <w:rsid w:val="005774E5"/>
    <w:rsid w:val="00580456"/>
    <w:rsid w:val="00580E73"/>
    <w:rsid w:val="00592329"/>
    <w:rsid w:val="00593386"/>
    <w:rsid w:val="00596998"/>
    <w:rsid w:val="0059790F"/>
    <w:rsid w:val="005A2A4A"/>
    <w:rsid w:val="005A4017"/>
    <w:rsid w:val="005A59E7"/>
    <w:rsid w:val="005A62E8"/>
    <w:rsid w:val="005A6E62"/>
    <w:rsid w:val="005A70FA"/>
    <w:rsid w:val="005B2FB3"/>
    <w:rsid w:val="005C048A"/>
    <w:rsid w:val="005C0673"/>
    <w:rsid w:val="005C522A"/>
    <w:rsid w:val="005C5AB3"/>
    <w:rsid w:val="005C6DE5"/>
    <w:rsid w:val="005D036B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110C"/>
    <w:rsid w:val="005F3155"/>
    <w:rsid w:val="005F3AE9"/>
    <w:rsid w:val="005F44C9"/>
    <w:rsid w:val="006007BB"/>
    <w:rsid w:val="00601AF4"/>
    <w:rsid w:val="00601DC0"/>
    <w:rsid w:val="00601EF3"/>
    <w:rsid w:val="006026BE"/>
    <w:rsid w:val="006034CB"/>
    <w:rsid w:val="00603503"/>
    <w:rsid w:val="006039A8"/>
    <w:rsid w:val="00603C52"/>
    <w:rsid w:val="006131CE"/>
    <w:rsid w:val="0061336B"/>
    <w:rsid w:val="00614697"/>
    <w:rsid w:val="00617D6E"/>
    <w:rsid w:val="00620ED5"/>
    <w:rsid w:val="0062176B"/>
    <w:rsid w:val="00621FB8"/>
    <w:rsid w:val="00622BA6"/>
    <w:rsid w:val="00622D61"/>
    <w:rsid w:val="00624198"/>
    <w:rsid w:val="006268B5"/>
    <w:rsid w:val="00627D8E"/>
    <w:rsid w:val="00635B95"/>
    <w:rsid w:val="00636C28"/>
    <w:rsid w:val="006428E5"/>
    <w:rsid w:val="00644958"/>
    <w:rsid w:val="00647D13"/>
    <w:rsid w:val="006513FB"/>
    <w:rsid w:val="00651922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9759A"/>
    <w:rsid w:val="006A1B33"/>
    <w:rsid w:val="006A3319"/>
    <w:rsid w:val="006A48F1"/>
    <w:rsid w:val="006A71A3"/>
    <w:rsid w:val="006A722C"/>
    <w:rsid w:val="006B03F2"/>
    <w:rsid w:val="006B14C1"/>
    <w:rsid w:val="006B1639"/>
    <w:rsid w:val="006B3044"/>
    <w:rsid w:val="006B5CA7"/>
    <w:rsid w:val="006B5E89"/>
    <w:rsid w:val="006B5EEE"/>
    <w:rsid w:val="006B6A48"/>
    <w:rsid w:val="006C163E"/>
    <w:rsid w:val="006C19B2"/>
    <w:rsid w:val="006C30A0"/>
    <w:rsid w:val="006C35FF"/>
    <w:rsid w:val="006C3FCF"/>
    <w:rsid w:val="006C57F2"/>
    <w:rsid w:val="006C5949"/>
    <w:rsid w:val="006C6832"/>
    <w:rsid w:val="006D04BB"/>
    <w:rsid w:val="006D1121"/>
    <w:rsid w:val="006D1370"/>
    <w:rsid w:val="006D2C28"/>
    <w:rsid w:val="006D3FC1"/>
    <w:rsid w:val="006D7590"/>
    <w:rsid w:val="006D7AEA"/>
    <w:rsid w:val="006E2C21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1D2C"/>
    <w:rsid w:val="00717B9D"/>
    <w:rsid w:val="00720B78"/>
    <w:rsid w:val="00720CF8"/>
    <w:rsid w:val="00721E01"/>
    <w:rsid w:val="007222AD"/>
    <w:rsid w:val="007267CF"/>
    <w:rsid w:val="00731F3F"/>
    <w:rsid w:val="00733BAB"/>
    <w:rsid w:val="0073517B"/>
    <w:rsid w:val="0073604C"/>
    <w:rsid w:val="007436BF"/>
    <w:rsid w:val="007443E9"/>
    <w:rsid w:val="00744FEF"/>
    <w:rsid w:val="00745DCE"/>
    <w:rsid w:val="007467DA"/>
    <w:rsid w:val="00747F8F"/>
    <w:rsid w:val="00753D89"/>
    <w:rsid w:val="00753DDA"/>
    <w:rsid w:val="00754A6E"/>
    <w:rsid w:val="007550F9"/>
    <w:rsid w:val="007553D8"/>
    <w:rsid w:val="00755C9B"/>
    <w:rsid w:val="007574C8"/>
    <w:rsid w:val="00760FE4"/>
    <w:rsid w:val="007636C2"/>
    <w:rsid w:val="00763D8B"/>
    <w:rsid w:val="007657F6"/>
    <w:rsid w:val="00765E47"/>
    <w:rsid w:val="0077125A"/>
    <w:rsid w:val="0078273B"/>
    <w:rsid w:val="0078405B"/>
    <w:rsid w:val="00784E3C"/>
    <w:rsid w:val="00786F58"/>
    <w:rsid w:val="00787CC1"/>
    <w:rsid w:val="00787D60"/>
    <w:rsid w:val="00792F4E"/>
    <w:rsid w:val="0079398D"/>
    <w:rsid w:val="007941D2"/>
    <w:rsid w:val="00796C25"/>
    <w:rsid w:val="007976E3"/>
    <w:rsid w:val="007A0080"/>
    <w:rsid w:val="007A04F1"/>
    <w:rsid w:val="007A25EE"/>
    <w:rsid w:val="007A2845"/>
    <w:rsid w:val="007A287C"/>
    <w:rsid w:val="007A3707"/>
    <w:rsid w:val="007A3B2A"/>
    <w:rsid w:val="007B0C9D"/>
    <w:rsid w:val="007B3AFE"/>
    <w:rsid w:val="007B5522"/>
    <w:rsid w:val="007C052F"/>
    <w:rsid w:val="007C05C1"/>
    <w:rsid w:val="007C0EE0"/>
    <w:rsid w:val="007C1B71"/>
    <w:rsid w:val="007C2FBB"/>
    <w:rsid w:val="007C7164"/>
    <w:rsid w:val="007C7413"/>
    <w:rsid w:val="007D1984"/>
    <w:rsid w:val="007D1B6A"/>
    <w:rsid w:val="007D243E"/>
    <w:rsid w:val="007D2AFE"/>
    <w:rsid w:val="007E3264"/>
    <w:rsid w:val="007E3FEA"/>
    <w:rsid w:val="007E6402"/>
    <w:rsid w:val="007E7BFC"/>
    <w:rsid w:val="007F0A0B"/>
    <w:rsid w:val="007F1D6B"/>
    <w:rsid w:val="007F3A60"/>
    <w:rsid w:val="007F3D0B"/>
    <w:rsid w:val="007F7C94"/>
    <w:rsid w:val="00802B28"/>
    <w:rsid w:val="00802FFA"/>
    <w:rsid w:val="0080340D"/>
    <w:rsid w:val="00804C99"/>
    <w:rsid w:val="00810E4B"/>
    <w:rsid w:val="00814BAA"/>
    <w:rsid w:val="008150CC"/>
    <w:rsid w:val="008151FD"/>
    <w:rsid w:val="00816F0C"/>
    <w:rsid w:val="00820191"/>
    <w:rsid w:val="0082211C"/>
    <w:rsid w:val="00824295"/>
    <w:rsid w:val="00827A65"/>
    <w:rsid w:val="00830473"/>
    <w:rsid w:val="008313F3"/>
    <w:rsid w:val="008402F2"/>
    <w:rsid w:val="00840469"/>
    <w:rsid w:val="008405BB"/>
    <w:rsid w:val="008422CE"/>
    <w:rsid w:val="0084564F"/>
    <w:rsid w:val="00846494"/>
    <w:rsid w:val="00847B20"/>
    <w:rsid w:val="008509D3"/>
    <w:rsid w:val="00853418"/>
    <w:rsid w:val="00856739"/>
    <w:rsid w:val="00856C7A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6570"/>
    <w:rsid w:val="00890108"/>
    <w:rsid w:val="00893877"/>
    <w:rsid w:val="00893A76"/>
    <w:rsid w:val="0089532C"/>
    <w:rsid w:val="00896165"/>
    <w:rsid w:val="00896681"/>
    <w:rsid w:val="008968C0"/>
    <w:rsid w:val="008A0118"/>
    <w:rsid w:val="008A05E3"/>
    <w:rsid w:val="008A2749"/>
    <w:rsid w:val="008A3A90"/>
    <w:rsid w:val="008B06D4"/>
    <w:rsid w:val="008B1DE5"/>
    <w:rsid w:val="008B3D66"/>
    <w:rsid w:val="008B4F20"/>
    <w:rsid w:val="008B4F81"/>
    <w:rsid w:val="008B52C8"/>
    <w:rsid w:val="008B68E7"/>
    <w:rsid w:val="008B7FFD"/>
    <w:rsid w:val="008C286A"/>
    <w:rsid w:val="008C2920"/>
    <w:rsid w:val="008C3AF6"/>
    <w:rsid w:val="008C4307"/>
    <w:rsid w:val="008D23DF"/>
    <w:rsid w:val="008D4174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195E"/>
    <w:rsid w:val="00901E42"/>
    <w:rsid w:val="00903523"/>
    <w:rsid w:val="00906281"/>
    <w:rsid w:val="0090659A"/>
    <w:rsid w:val="00911080"/>
    <w:rsid w:val="00912500"/>
    <w:rsid w:val="0091350B"/>
    <w:rsid w:val="00915986"/>
    <w:rsid w:val="00917624"/>
    <w:rsid w:val="00922C09"/>
    <w:rsid w:val="00926CB2"/>
    <w:rsid w:val="009279A6"/>
    <w:rsid w:val="00930386"/>
    <w:rsid w:val="009309F5"/>
    <w:rsid w:val="00933237"/>
    <w:rsid w:val="00933F28"/>
    <w:rsid w:val="009400C3"/>
    <w:rsid w:val="00941AB6"/>
    <w:rsid w:val="00942299"/>
    <w:rsid w:val="009453F7"/>
    <w:rsid w:val="00946667"/>
    <w:rsid w:val="009476C0"/>
    <w:rsid w:val="00951B4F"/>
    <w:rsid w:val="00954421"/>
    <w:rsid w:val="00957EB9"/>
    <w:rsid w:val="009617BB"/>
    <w:rsid w:val="009638FA"/>
    <w:rsid w:val="00963E34"/>
    <w:rsid w:val="00964DFA"/>
    <w:rsid w:val="00970A69"/>
    <w:rsid w:val="0098155C"/>
    <w:rsid w:val="00981CCA"/>
    <w:rsid w:val="00983B77"/>
    <w:rsid w:val="00987B04"/>
    <w:rsid w:val="00996053"/>
    <w:rsid w:val="00997E71"/>
    <w:rsid w:val="009A0B2F"/>
    <w:rsid w:val="009A1CF4"/>
    <w:rsid w:val="009A37D7"/>
    <w:rsid w:val="009A3FCF"/>
    <w:rsid w:val="009A4E17"/>
    <w:rsid w:val="009A6955"/>
    <w:rsid w:val="009B0604"/>
    <w:rsid w:val="009B0697"/>
    <w:rsid w:val="009B0B04"/>
    <w:rsid w:val="009B215A"/>
    <w:rsid w:val="009B341C"/>
    <w:rsid w:val="009B366B"/>
    <w:rsid w:val="009B3B0F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004B"/>
    <w:rsid w:val="009F183F"/>
    <w:rsid w:val="009F42A8"/>
    <w:rsid w:val="009F4B9C"/>
    <w:rsid w:val="009F4C2E"/>
    <w:rsid w:val="00A00C5B"/>
    <w:rsid w:val="00A014A3"/>
    <w:rsid w:val="00A0258A"/>
    <w:rsid w:val="00A027CC"/>
    <w:rsid w:val="00A0412D"/>
    <w:rsid w:val="00A05BB8"/>
    <w:rsid w:val="00A15DF0"/>
    <w:rsid w:val="00A202D5"/>
    <w:rsid w:val="00A21211"/>
    <w:rsid w:val="00A30F8A"/>
    <w:rsid w:val="00A320B4"/>
    <w:rsid w:val="00A33890"/>
    <w:rsid w:val="00A34E7F"/>
    <w:rsid w:val="00A375DF"/>
    <w:rsid w:val="00A40169"/>
    <w:rsid w:val="00A40336"/>
    <w:rsid w:val="00A44422"/>
    <w:rsid w:val="00A46F0A"/>
    <w:rsid w:val="00A46F25"/>
    <w:rsid w:val="00A47CC2"/>
    <w:rsid w:val="00A502BA"/>
    <w:rsid w:val="00A55F01"/>
    <w:rsid w:val="00A60146"/>
    <w:rsid w:val="00A601A9"/>
    <w:rsid w:val="00A60F6F"/>
    <w:rsid w:val="00A61CC8"/>
    <w:rsid w:val="00A622C4"/>
    <w:rsid w:val="00A6283D"/>
    <w:rsid w:val="00A676FF"/>
    <w:rsid w:val="00A73EBA"/>
    <w:rsid w:val="00A74B94"/>
    <w:rsid w:val="00A754B4"/>
    <w:rsid w:val="00A76665"/>
    <w:rsid w:val="00A76749"/>
    <w:rsid w:val="00A807C1"/>
    <w:rsid w:val="00A8143C"/>
    <w:rsid w:val="00A82658"/>
    <w:rsid w:val="00A83374"/>
    <w:rsid w:val="00A84372"/>
    <w:rsid w:val="00A915F6"/>
    <w:rsid w:val="00A92D22"/>
    <w:rsid w:val="00A95195"/>
    <w:rsid w:val="00A96172"/>
    <w:rsid w:val="00A96D52"/>
    <w:rsid w:val="00A97C5F"/>
    <w:rsid w:val="00AA049F"/>
    <w:rsid w:val="00AA04B3"/>
    <w:rsid w:val="00AA2FB2"/>
    <w:rsid w:val="00AA5006"/>
    <w:rsid w:val="00AB0D6A"/>
    <w:rsid w:val="00AB1551"/>
    <w:rsid w:val="00AB1D6E"/>
    <w:rsid w:val="00AB3760"/>
    <w:rsid w:val="00AB43B3"/>
    <w:rsid w:val="00AB49B9"/>
    <w:rsid w:val="00AB501D"/>
    <w:rsid w:val="00AB5E5C"/>
    <w:rsid w:val="00AB758A"/>
    <w:rsid w:val="00AC027E"/>
    <w:rsid w:val="00AC05AB"/>
    <w:rsid w:val="00AC0BD0"/>
    <w:rsid w:val="00AC1E7E"/>
    <w:rsid w:val="00AC448E"/>
    <w:rsid w:val="00AC507D"/>
    <w:rsid w:val="00AC66E4"/>
    <w:rsid w:val="00AD0118"/>
    <w:rsid w:val="00AD04F2"/>
    <w:rsid w:val="00AD4578"/>
    <w:rsid w:val="00AD5F91"/>
    <w:rsid w:val="00AD68E9"/>
    <w:rsid w:val="00AD761F"/>
    <w:rsid w:val="00AE56C0"/>
    <w:rsid w:val="00AF77B0"/>
    <w:rsid w:val="00AF7ACC"/>
    <w:rsid w:val="00B00914"/>
    <w:rsid w:val="00B02A8E"/>
    <w:rsid w:val="00B052EE"/>
    <w:rsid w:val="00B071AC"/>
    <w:rsid w:val="00B1081F"/>
    <w:rsid w:val="00B22874"/>
    <w:rsid w:val="00B2496B"/>
    <w:rsid w:val="00B26894"/>
    <w:rsid w:val="00B27499"/>
    <w:rsid w:val="00B3010D"/>
    <w:rsid w:val="00B3122A"/>
    <w:rsid w:val="00B346E1"/>
    <w:rsid w:val="00B35151"/>
    <w:rsid w:val="00B377B7"/>
    <w:rsid w:val="00B433F2"/>
    <w:rsid w:val="00B458E8"/>
    <w:rsid w:val="00B47940"/>
    <w:rsid w:val="00B5397B"/>
    <w:rsid w:val="00B53EE9"/>
    <w:rsid w:val="00B54F9C"/>
    <w:rsid w:val="00B56A7D"/>
    <w:rsid w:val="00B6183E"/>
    <w:rsid w:val="00B62809"/>
    <w:rsid w:val="00B6284B"/>
    <w:rsid w:val="00B72F2A"/>
    <w:rsid w:val="00B74716"/>
    <w:rsid w:val="00B7675A"/>
    <w:rsid w:val="00B81898"/>
    <w:rsid w:val="00B82DED"/>
    <w:rsid w:val="00B85679"/>
    <w:rsid w:val="00B8606B"/>
    <w:rsid w:val="00B878E7"/>
    <w:rsid w:val="00B879CC"/>
    <w:rsid w:val="00B9679A"/>
    <w:rsid w:val="00B97278"/>
    <w:rsid w:val="00B97943"/>
    <w:rsid w:val="00BA1D0B"/>
    <w:rsid w:val="00BA1EC0"/>
    <w:rsid w:val="00BA2B50"/>
    <w:rsid w:val="00BA4089"/>
    <w:rsid w:val="00BA64AA"/>
    <w:rsid w:val="00BA6972"/>
    <w:rsid w:val="00BB1E0D"/>
    <w:rsid w:val="00BB26C8"/>
    <w:rsid w:val="00BB4D9B"/>
    <w:rsid w:val="00BB73FF"/>
    <w:rsid w:val="00BB7688"/>
    <w:rsid w:val="00BC534A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6FB7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0723"/>
    <w:rsid w:val="00C212E0"/>
    <w:rsid w:val="00C23E16"/>
    <w:rsid w:val="00C27E37"/>
    <w:rsid w:val="00C32713"/>
    <w:rsid w:val="00C351B8"/>
    <w:rsid w:val="00C410D9"/>
    <w:rsid w:val="00C41EDF"/>
    <w:rsid w:val="00C44338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5367"/>
    <w:rsid w:val="00C65C65"/>
    <w:rsid w:val="00C665A2"/>
    <w:rsid w:val="00C670EE"/>
    <w:rsid w:val="00C67AFF"/>
    <w:rsid w:val="00C67E3B"/>
    <w:rsid w:val="00C71F4C"/>
    <w:rsid w:val="00C728E3"/>
    <w:rsid w:val="00C73E03"/>
    <w:rsid w:val="00C77B29"/>
    <w:rsid w:val="00C869E7"/>
    <w:rsid w:val="00C87039"/>
    <w:rsid w:val="00C8718B"/>
    <w:rsid w:val="00C872E4"/>
    <w:rsid w:val="00C878D9"/>
    <w:rsid w:val="00C90311"/>
    <w:rsid w:val="00C9187F"/>
    <w:rsid w:val="00C91C26"/>
    <w:rsid w:val="00C960B9"/>
    <w:rsid w:val="00CA04C4"/>
    <w:rsid w:val="00CA2BB2"/>
    <w:rsid w:val="00CA3EF0"/>
    <w:rsid w:val="00CA73D5"/>
    <w:rsid w:val="00CB2FC9"/>
    <w:rsid w:val="00CB5068"/>
    <w:rsid w:val="00CB74C6"/>
    <w:rsid w:val="00CB7D2B"/>
    <w:rsid w:val="00CC1C87"/>
    <w:rsid w:val="00CC3000"/>
    <w:rsid w:val="00CC4859"/>
    <w:rsid w:val="00CC7A35"/>
    <w:rsid w:val="00CD072A"/>
    <w:rsid w:val="00CD1070"/>
    <w:rsid w:val="00CD36FA"/>
    <w:rsid w:val="00CD40B1"/>
    <w:rsid w:val="00CD4189"/>
    <w:rsid w:val="00CD51E0"/>
    <w:rsid w:val="00CD6B9D"/>
    <w:rsid w:val="00CD7F73"/>
    <w:rsid w:val="00CE26C5"/>
    <w:rsid w:val="00CE36AF"/>
    <w:rsid w:val="00CE47F3"/>
    <w:rsid w:val="00CE54DD"/>
    <w:rsid w:val="00CF0DA5"/>
    <w:rsid w:val="00CF18EA"/>
    <w:rsid w:val="00CF26E3"/>
    <w:rsid w:val="00CF5D31"/>
    <w:rsid w:val="00CF5F3B"/>
    <w:rsid w:val="00CF7733"/>
    <w:rsid w:val="00CF791A"/>
    <w:rsid w:val="00D000E5"/>
    <w:rsid w:val="00D00513"/>
    <w:rsid w:val="00D00D7D"/>
    <w:rsid w:val="00D028F3"/>
    <w:rsid w:val="00D030AE"/>
    <w:rsid w:val="00D071C7"/>
    <w:rsid w:val="00D10DDD"/>
    <w:rsid w:val="00D12356"/>
    <w:rsid w:val="00D139C8"/>
    <w:rsid w:val="00D17F81"/>
    <w:rsid w:val="00D21BD3"/>
    <w:rsid w:val="00D22A6C"/>
    <w:rsid w:val="00D2758C"/>
    <w:rsid w:val="00D275CA"/>
    <w:rsid w:val="00D2789B"/>
    <w:rsid w:val="00D345AB"/>
    <w:rsid w:val="00D36F2A"/>
    <w:rsid w:val="00D405F3"/>
    <w:rsid w:val="00D41566"/>
    <w:rsid w:val="00D452F4"/>
    <w:rsid w:val="00D458EC"/>
    <w:rsid w:val="00D501B0"/>
    <w:rsid w:val="00D52582"/>
    <w:rsid w:val="00D531D0"/>
    <w:rsid w:val="00D53FF1"/>
    <w:rsid w:val="00D553A1"/>
    <w:rsid w:val="00D55C0F"/>
    <w:rsid w:val="00D56A0E"/>
    <w:rsid w:val="00D57AD3"/>
    <w:rsid w:val="00D62F25"/>
    <w:rsid w:val="00D635FE"/>
    <w:rsid w:val="00D65B2A"/>
    <w:rsid w:val="00D66A7B"/>
    <w:rsid w:val="00D729DE"/>
    <w:rsid w:val="00D75B6A"/>
    <w:rsid w:val="00D77658"/>
    <w:rsid w:val="00D778DF"/>
    <w:rsid w:val="00D84BDA"/>
    <w:rsid w:val="00D8503E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7079"/>
    <w:rsid w:val="00DB1C89"/>
    <w:rsid w:val="00DB2AC1"/>
    <w:rsid w:val="00DB3763"/>
    <w:rsid w:val="00DB4029"/>
    <w:rsid w:val="00DB5F4D"/>
    <w:rsid w:val="00DB65F6"/>
    <w:rsid w:val="00DB66F2"/>
    <w:rsid w:val="00DB6DA5"/>
    <w:rsid w:val="00DC076B"/>
    <w:rsid w:val="00DC08C3"/>
    <w:rsid w:val="00DC186F"/>
    <w:rsid w:val="00DC1F5C"/>
    <w:rsid w:val="00DC252F"/>
    <w:rsid w:val="00DC6050"/>
    <w:rsid w:val="00DC6445"/>
    <w:rsid w:val="00DD35E1"/>
    <w:rsid w:val="00DD43EA"/>
    <w:rsid w:val="00DD4722"/>
    <w:rsid w:val="00DE6F44"/>
    <w:rsid w:val="00DF1B58"/>
    <w:rsid w:val="00E009DA"/>
    <w:rsid w:val="00E020EE"/>
    <w:rsid w:val="00E037D9"/>
    <w:rsid w:val="00E04927"/>
    <w:rsid w:val="00E049C4"/>
    <w:rsid w:val="00E07A84"/>
    <w:rsid w:val="00E11A48"/>
    <w:rsid w:val="00E12679"/>
    <w:rsid w:val="00E130EB"/>
    <w:rsid w:val="00E162CD"/>
    <w:rsid w:val="00E17FA5"/>
    <w:rsid w:val="00E21BFE"/>
    <w:rsid w:val="00E21C88"/>
    <w:rsid w:val="00E223AC"/>
    <w:rsid w:val="00E230F2"/>
    <w:rsid w:val="00E26930"/>
    <w:rsid w:val="00E27257"/>
    <w:rsid w:val="00E27F4F"/>
    <w:rsid w:val="00E33C65"/>
    <w:rsid w:val="00E449D0"/>
    <w:rsid w:val="00E44A34"/>
    <w:rsid w:val="00E4506A"/>
    <w:rsid w:val="00E53F99"/>
    <w:rsid w:val="00E553E6"/>
    <w:rsid w:val="00E56510"/>
    <w:rsid w:val="00E5726D"/>
    <w:rsid w:val="00E62EA8"/>
    <w:rsid w:val="00E65C87"/>
    <w:rsid w:val="00E67A6E"/>
    <w:rsid w:val="00E70096"/>
    <w:rsid w:val="00E71B43"/>
    <w:rsid w:val="00E75E88"/>
    <w:rsid w:val="00E81612"/>
    <w:rsid w:val="00E82BD7"/>
    <w:rsid w:val="00E859E3"/>
    <w:rsid w:val="00E87D18"/>
    <w:rsid w:val="00E87D62"/>
    <w:rsid w:val="00E90597"/>
    <w:rsid w:val="00E9515A"/>
    <w:rsid w:val="00E97333"/>
    <w:rsid w:val="00EA486E"/>
    <w:rsid w:val="00EA4FA3"/>
    <w:rsid w:val="00EB001B"/>
    <w:rsid w:val="00EB3082"/>
    <w:rsid w:val="00EB6C33"/>
    <w:rsid w:val="00EC1DEA"/>
    <w:rsid w:val="00EC480C"/>
    <w:rsid w:val="00EC6F62"/>
    <w:rsid w:val="00ED2553"/>
    <w:rsid w:val="00ED2EA2"/>
    <w:rsid w:val="00ED6019"/>
    <w:rsid w:val="00ED7830"/>
    <w:rsid w:val="00EE2BFF"/>
    <w:rsid w:val="00EE3909"/>
    <w:rsid w:val="00EF4205"/>
    <w:rsid w:val="00EF48C9"/>
    <w:rsid w:val="00EF5939"/>
    <w:rsid w:val="00F01714"/>
    <w:rsid w:val="00F0258F"/>
    <w:rsid w:val="00F02B50"/>
    <w:rsid w:val="00F02D06"/>
    <w:rsid w:val="00F056E5"/>
    <w:rsid w:val="00F06FDD"/>
    <w:rsid w:val="00F10819"/>
    <w:rsid w:val="00F11219"/>
    <w:rsid w:val="00F12142"/>
    <w:rsid w:val="00F162B6"/>
    <w:rsid w:val="00F16F35"/>
    <w:rsid w:val="00F17559"/>
    <w:rsid w:val="00F2229D"/>
    <w:rsid w:val="00F25ABB"/>
    <w:rsid w:val="00F266F0"/>
    <w:rsid w:val="00F26F62"/>
    <w:rsid w:val="00F27963"/>
    <w:rsid w:val="00F30103"/>
    <w:rsid w:val="00F301CF"/>
    <w:rsid w:val="00F30446"/>
    <w:rsid w:val="00F4135D"/>
    <w:rsid w:val="00F41F1B"/>
    <w:rsid w:val="00F464F7"/>
    <w:rsid w:val="00F46BD9"/>
    <w:rsid w:val="00F57BB2"/>
    <w:rsid w:val="00F60BE0"/>
    <w:rsid w:val="00F6280E"/>
    <w:rsid w:val="00F666EC"/>
    <w:rsid w:val="00F7050A"/>
    <w:rsid w:val="00F75533"/>
    <w:rsid w:val="00F8036D"/>
    <w:rsid w:val="00F809DC"/>
    <w:rsid w:val="00F8629F"/>
    <w:rsid w:val="00F86EB0"/>
    <w:rsid w:val="00F936DE"/>
    <w:rsid w:val="00FA154B"/>
    <w:rsid w:val="00FA3811"/>
    <w:rsid w:val="00FA3B9F"/>
    <w:rsid w:val="00FA3F06"/>
    <w:rsid w:val="00FA4A26"/>
    <w:rsid w:val="00FA4CAD"/>
    <w:rsid w:val="00FA64FF"/>
    <w:rsid w:val="00FA7084"/>
    <w:rsid w:val="00FA7BEF"/>
    <w:rsid w:val="00FB1105"/>
    <w:rsid w:val="00FB1929"/>
    <w:rsid w:val="00FB4BAF"/>
    <w:rsid w:val="00FB50E8"/>
    <w:rsid w:val="00FB5FD9"/>
    <w:rsid w:val="00FB6713"/>
    <w:rsid w:val="00FB7FFE"/>
    <w:rsid w:val="00FC1C06"/>
    <w:rsid w:val="00FC31ED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251A"/>
    <w:rsid w:val="00FF3D6B"/>
    <w:rsid w:val="00FF3DDF"/>
    <w:rsid w:val="00FF5407"/>
    <w:rsid w:val="00FF6A8F"/>
    <w:rsid w:val="08F5B876"/>
    <w:rsid w:val="0CF8FC60"/>
    <w:rsid w:val="0F58736D"/>
    <w:rsid w:val="1F5F9882"/>
    <w:rsid w:val="2F9459D8"/>
    <w:rsid w:val="376F143C"/>
    <w:rsid w:val="37D3BF4D"/>
    <w:rsid w:val="463452E1"/>
    <w:rsid w:val="48DA193A"/>
    <w:rsid w:val="52A96676"/>
    <w:rsid w:val="67363DD8"/>
    <w:rsid w:val="692CA0B5"/>
    <w:rsid w:val="698668E8"/>
    <w:rsid w:val="7164E1F2"/>
    <w:rsid w:val="7668FFCC"/>
    <w:rsid w:val="7D7852CF"/>
    <w:rsid w:val="7E1340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47B493DB-8193-4E66-94B9-A0A27C4C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B4F8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9A3FCF"/>
    <w:pPr>
      <w:keepNext/>
      <w:keepLines/>
      <w:numPr>
        <w:numId w:val="12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9A3FCF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9A3FCF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CD6B9D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F77B0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DD4722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DD472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9F4B9C"/>
    <w:pPr>
      <w:numPr>
        <w:numId w:val="13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CD6B9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9A3FCF"/>
    <w:pPr>
      <w:numPr>
        <w:ilvl w:val="3"/>
        <w:numId w:val="1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Heading1Gray">
    <w:name w:val="Heading 1 Gray"/>
    <w:basedOn w:val="Heading1Char"/>
    <w:uiPriority w:val="1"/>
    <w:qFormat/>
    <w:rsid w:val="00177310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9A3FCF"/>
    <w:pPr>
      <w:numPr>
        <w:ilvl w:val="4"/>
        <w:numId w:val="12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087D0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177310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9F4B9C"/>
    <w:pPr>
      <w:numPr>
        <w:numId w:val="13"/>
      </w:numPr>
    </w:pPr>
  </w:style>
  <w:style w:type="numbering" w:customStyle="1" w:styleId="LabList">
    <w:name w:val="Lab List"/>
    <w:basedOn w:val="NoList"/>
    <w:uiPriority w:val="99"/>
    <w:rsid w:val="009A3FCF"/>
    <w:pPr>
      <w:numPr>
        <w:numId w:val="12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CD6B9D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9F004B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DnT">
    <w:name w:val="Heading 2 Gray DnT"/>
    <w:basedOn w:val="Heading2Char"/>
    <w:uiPriority w:val="1"/>
    <w:qFormat/>
    <w:rsid w:val="00177310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087D0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E9515A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804C99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E9515A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416E6D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416E6D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D10DDD"/>
    <w:rPr>
      <w:rFonts w:ascii="Courier New" w:hAnsi="Courier New"/>
      <w:szCs w:val="22"/>
    </w:rPr>
  </w:style>
  <w:style w:type="character" w:customStyle="1" w:styleId="AnswerGray">
    <w:name w:val="Answer Gray"/>
    <w:basedOn w:val="DefaultParagraphFont"/>
    <w:uiPriority w:val="1"/>
    <w:qFormat/>
    <w:rsid w:val="00410238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DnTbold">
    <w:name w:val="DnT bold"/>
    <w:basedOn w:val="DefaultParagraphFont"/>
    <w:uiPriority w:val="1"/>
    <w:qFormat/>
    <w:rsid w:val="006026BE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8B4F81"/>
  </w:style>
  <w:style w:type="numbering" w:customStyle="1" w:styleId="PartStepSubStepList">
    <w:name w:val="Part_Step_SubStep_List"/>
    <w:basedOn w:val="NoList"/>
    <w:uiPriority w:val="99"/>
    <w:rsid w:val="00311F7C"/>
    <w:pPr>
      <w:numPr>
        <w:numId w:val="16"/>
      </w:numPr>
    </w:pPr>
  </w:style>
  <w:style w:type="character" w:styleId="Hyperlink">
    <w:name w:val="Hyperlink"/>
    <w:basedOn w:val="DefaultParagraphFont"/>
    <w:uiPriority w:val="99"/>
    <w:semiHidden/>
    <w:unhideWhenUsed/>
    <w:rsid w:val="00197B9E"/>
    <w:rPr>
      <w:color w:val="0000FF"/>
      <w:u w:val="single"/>
    </w:rPr>
  </w:style>
  <w:style w:type="paragraph" w:styleId="Revision">
    <w:name w:val="Revision"/>
    <w:hidden/>
    <w:uiPriority w:val="99"/>
    <w:semiHidden/>
    <w:rsid w:val="00B56A7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317F131D35B401695EDC29C3BCC8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073875-A87E-4C6A-8185-382D2670FB6B}"/>
      </w:docPartPr>
      <w:docPartBody>
        <w:p w:rsidR="006041A5" w:rsidRDefault="008C3AF6">
          <w:pPr>
            <w:pStyle w:val="4317F131D35B401695EDC29C3BCC8BB0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3AF6"/>
    <w:rsid w:val="001F52B9"/>
    <w:rsid w:val="0041009E"/>
    <w:rsid w:val="004D60CE"/>
    <w:rsid w:val="00522532"/>
    <w:rsid w:val="006041A5"/>
    <w:rsid w:val="008C3AF6"/>
    <w:rsid w:val="00BA6EAD"/>
    <w:rsid w:val="00BE623E"/>
    <w:rsid w:val="00E360FD"/>
    <w:rsid w:val="00F01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0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60CE"/>
    <w:rPr>
      <w:color w:val="808080"/>
    </w:rPr>
  </w:style>
  <w:style w:type="paragraph" w:customStyle="1" w:styleId="4317F131D35B401695EDC29C3BCC8BB0">
    <w:name w:val="4317F131D35B401695EDC29C3BCC8BB0"/>
    <w:rsid w:val="004D60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18ECBD8ED834DABF5ACC3DB9AA918" ma:contentTypeVersion="16" ma:contentTypeDescription="Create a new document." ma:contentTypeScope="" ma:versionID="28d00578904d9b1e7510a092ad524fda">
  <xsd:schema xmlns:xsd="http://www.w3.org/2001/XMLSchema" xmlns:xs="http://www.w3.org/2001/XMLSchema" xmlns:p="http://schemas.microsoft.com/office/2006/metadata/properties" xmlns:ns2="810553ce-449d-4340-bb0a-414d416a9b51" xmlns:ns3="20a0b39e-fcd0-423b-9f17-9d26d967be51" targetNamespace="http://schemas.microsoft.com/office/2006/metadata/properties" ma:root="true" ma:fieldsID="3ee97739a14c215e9b0d565aaf139f0d" ns2:_="" ns3:_="">
    <xsd:import namespace="810553ce-449d-4340-bb0a-414d416a9b51"/>
    <xsd:import namespace="20a0b39e-fcd0-423b-9f17-9d26d967be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Comme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553ce-449d-4340-bb0a-414d416a9b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20" nillable="true" ma:displayName="Comments" ma:internalName="Comments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0b39e-fcd0-423b-9f17-9d26d967be5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1fb9ddd-df90-44ec-9ce2-a3135905c5f1}" ma:internalName="TaxCatchAll" ma:showField="CatchAllData" ma:web="20a0b39e-fcd0-423b-9f17-9d26d967be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810553ce-449d-4340-bb0a-414d416a9b51" xsi:nil="true"/>
    <lcf76f155ced4ddcb4097134ff3c332f xmlns="810553ce-449d-4340-bb0a-414d416a9b51">
      <Terms xmlns="http://schemas.microsoft.com/office/infopath/2007/PartnerControls"/>
    </lcf76f155ced4ddcb4097134ff3c332f>
    <TaxCatchAll xmlns="20a0b39e-fcd0-423b-9f17-9d26d967be5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FB5887-4394-4898-95AE-A5AFCC7FC0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553ce-449d-4340-bb0a-414d416a9b51"/>
    <ds:schemaRef ds:uri="20a0b39e-fcd0-423b-9f17-9d26d967be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F70CA0-0BB9-4296-8168-E62118D30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AFE3E-3DBA-4A3E-947A-E419D9F4EDBD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20a0b39e-fcd0-423b-9f17-9d26d967be51"/>
    <ds:schemaRef ds:uri="http://purl.org/dc/terms/"/>
    <ds:schemaRef ds:uri="http://schemas.openxmlformats.org/package/2006/metadata/core-properties"/>
    <ds:schemaRef ds:uri="810553ce-449d-4340-bb0a-414d416a9b51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8EA5632-B13D-4B2D-B2FA-53912E5AF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66</TotalTime>
  <Pages>7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- Permissions</vt:lpstr>
    </vt:vector>
  </TitlesOfParts>
  <Company/>
  <LinksUpToDate>false</LinksUpToDate>
  <CharactersWithSpaces>5468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- Permissions</dc:title>
  <dc:subject/>
  <dc:creator>ww531</dc:creator>
  <cp:keywords/>
  <dc:description>2022</dc:description>
  <cp:lastModifiedBy>ww531</cp:lastModifiedBy>
  <cp:revision>14</cp:revision>
  <cp:lastPrinted>2023-05-18T07:19:00Z</cp:lastPrinted>
  <dcterms:created xsi:type="dcterms:W3CDTF">2023-05-16T06:47:00Z</dcterms:created>
  <dcterms:modified xsi:type="dcterms:W3CDTF">2023-05-18T07:27:00Z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0x01010001F18ECBD8ED834DABF5ACC3DB9AA918</vt:lpwstr>
  </property>
  <property fmtid="{D5CDD505-2E9C-101B-9397-08002B2CF9AE}" pid="3" name="MediaServiceImageTags">
    <vt:lpwstr/>
  </property>
</Properties>
</file>